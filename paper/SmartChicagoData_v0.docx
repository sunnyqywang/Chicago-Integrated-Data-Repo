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4F05" w:rsidRDefault="00F83BA6">
      <w:pPr>
        <w:pStyle w:val="NoSpacing"/>
      </w:pPr>
      <w:r>
        <w:t>Shenhao Wang</w:t>
      </w:r>
    </w:p>
    <w:p w:rsidR="002A4F05" w:rsidRDefault="00F83BA6">
      <w:pPr>
        <w:pStyle w:val="NoSpacing"/>
      </w:pPr>
      <w:r>
        <w:t>March</w:t>
      </w:r>
      <w:r w:rsidR="0082285B">
        <w:t xml:space="preserve"> – May,</w:t>
      </w:r>
      <w:r>
        <w:t xml:space="preserve"> 2021</w:t>
      </w:r>
    </w:p>
    <w:p w:rsidR="00226131" w:rsidRDefault="00226131">
      <w:pPr>
        <w:pStyle w:val="NoSpacing"/>
      </w:pPr>
      <w:r>
        <w:t>Draft 1</w:t>
      </w:r>
    </w:p>
    <w:p w:rsidR="002A4F05" w:rsidRDefault="009566FF">
      <w:pPr>
        <w:pStyle w:val="Title"/>
      </w:pPr>
      <w:r>
        <w:t xml:space="preserve">Integrated </w:t>
      </w:r>
      <w:r w:rsidR="00F83BA6">
        <w:t>Smart Chicago Data Set</w:t>
      </w:r>
    </w:p>
    <w:p w:rsidR="00E16077" w:rsidRDefault="00E16077" w:rsidP="00E16077">
      <w:pPr>
        <w:pStyle w:val="Heading1"/>
      </w:pPr>
      <w:r>
        <w:t>Motivation and Background</w:t>
      </w:r>
    </w:p>
    <w:p w:rsidR="00911FDF" w:rsidRDefault="00911FDF" w:rsidP="00C414B6">
      <w:r>
        <w:t>Data is the fuel to research. However, researchers are increasingly limited by data availability. When the big data era calls for innovative use of data sets, the private industries hold much more data than researchers. But on the other side,</w:t>
      </w:r>
      <w:r w:rsidR="00C414B6">
        <w:t xml:space="preserve"> a large number of </w:t>
      </w:r>
      <w:r w:rsidR="00966837">
        <w:t xml:space="preserve">open </w:t>
      </w:r>
      <w:r w:rsidR="00C414B6">
        <w:t xml:space="preserve">data sources and data collection tools are created across various channels, presenting unprecedented opportunities for researchers to take advantage of. </w:t>
      </w:r>
    </w:p>
    <w:p w:rsidR="00C414B6" w:rsidRDefault="00911FDF" w:rsidP="00911FDF">
      <w:r>
        <w:t>This work is designed to</w:t>
      </w:r>
      <w:r w:rsidR="00C414B6">
        <w:t xml:space="preserve"> </w:t>
      </w:r>
      <w:r w:rsidR="00966837">
        <w:t>improve</w:t>
      </w:r>
      <w:r w:rsidR="00C414B6">
        <w:t xml:space="preserve"> the </w:t>
      </w:r>
      <w:r w:rsidR="00051010">
        <w:t xml:space="preserve">author’s </w:t>
      </w:r>
      <w:r w:rsidR="00C414B6">
        <w:t xml:space="preserve">knowledge about big data sources and build the capacity of </w:t>
      </w:r>
      <w:r w:rsidR="00966837">
        <w:t xml:space="preserve">collecting various </w:t>
      </w:r>
      <w:r w:rsidR="00C414B6">
        <w:t xml:space="preserve">data, using Chicago as a specific example. It targets to collect a </w:t>
      </w:r>
      <w:r w:rsidR="00C414B6" w:rsidRPr="00C414B6">
        <w:rPr>
          <w:i/>
        </w:rPr>
        <w:t>complete</w:t>
      </w:r>
      <w:r w:rsidR="00C414B6">
        <w:t xml:space="preserve"> data set for Chicago, enabling the author to push to the boundary of the publicly available data sets in </w:t>
      </w:r>
      <w:r w:rsidR="00966837">
        <w:t>a specific area</w:t>
      </w:r>
      <w:r w:rsidR="00C414B6">
        <w:t xml:space="preserve">. Due to the </w:t>
      </w:r>
      <w:r w:rsidR="00966837">
        <w:t xml:space="preserve">author’s </w:t>
      </w:r>
      <w:r w:rsidR="00C414B6">
        <w:t xml:space="preserve">background, the author pays particular attention to the data sets related to human dynamics &amp; urban mobility, along with the pertinent topics such as energy consumption, air pollution, economic growth, and other impacts of human behavior. The final goal is a data dictionary of the Integrated Smart Chicago Data Set, which can be the foundation for a multitude of research projects. The present draft has incorporated the contents, resources, and remaining questions for 14 different data sources, including (1) meta data set, (2) socio-demographics from Census, ACS, and CTPP, (3) GIS shapefiles, (4) mobility flow, (5) spatiotemporal ridership, (6) general transit feed specification (GTFS), (7) general road network flows, (8) travel survey, (9) images, (10) OpenStreetMap and Point-of-Interests, (11) mobility-related data (COVID, air pollution, energy), (12) web scraping data, (13) private data providers, and (14) others. </w:t>
      </w:r>
    </w:p>
    <w:p w:rsidR="004F5AFC" w:rsidRDefault="004F5AFC" w:rsidP="004F5AFC">
      <w:pPr>
        <w:ind w:firstLine="0"/>
      </w:pPr>
    </w:p>
    <w:p w:rsidR="004F5AFC" w:rsidRDefault="008774A2" w:rsidP="009B3053">
      <w:pPr>
        <w:pStyle w:val="Heading1"/>
      </w:pPr>
      <w:r>
        <w:t xml:space="preserve">1 - </w:t>
      </w:r>
      <w:r w:rsidR="009B3053">
        <w:t>Meta data sets</w:t>
      </w:r>
    </w:p>
    <w:p w:rsidR="00751025" w:rsidRDefault="003D5104" w:rsidP="00751025">
      <w:r>
        <w:t xml:space="preserve">Universities, research centers, </w:t>
      </w:r>
      <w:r w:rsidR="00707C4E">
        <w:t xml:space="preserve">governments, </w:t>
      </w:r>
      <w:r>
        <w:t xml:space="preserve">and individual researchers </w:t>
      </w:r>
      <w:r w:rsidR="00751025">
        <w:t xml:space="preserve">have </w:t>
      </w:r>
      <w:r w:rsidR="00343D59">
        <w:t>collected useful</w:t>
      </w:r>
      <w:r w:rsidR="00751025">
        <w:t xml:space="preserve"> meta </w:t>
      </w:r>
      <w:r w:rsidR="00C414B6">
        <w:t xml:space="preserve">information about </w:t>
      </w:r>
      <w:r w:rsidR="00751025">
        <w:t xml:space="preserve">data </w:t>
      </w:r>
      <w:r w:rsidR="00C414B6">
        <w:t>sources</w:t>
      </w:r>
      <w:r w:rsidR="00751025">
        <w:t xml:space="preserve">. Resources include: data libraries from </w:t>
      </w:r>
      <w:r w:rsidR="00751025" w:rsidRPr="00343D59">
        <w:rPr>
          <w:b/>
        </w:rPr>
        <w:t xml:space="preserve">Northwestern </w:t>
      </w:r>
      <w:r w:rsidR="00751025" w:rsidRPr="00343D59">
        <w:rPr>
          <w:b/>
        </w:rPr>
        <w:lastRenderedPageBreak/>
        <w:t>University</w:t>
      </w:r>
      <w:r w:rsidR="00751025">
        <w:rPr>
          <w:rStyle w:val="FootnoteReference"/>
        </w:rPr>
        <w:footnoteReference w:id="1"/>
      </w:r>
      <w:r w:rsidR="00751025">
        <w:t xml:space="preserve">, data sets by complex and sustainable urban networks (CSUN) lab from </w:t>
      </w:r>
      <w:r w:rsidR="00751025" w:rsidRPr="00343D59">
        <w:rPr>
          <w:b/>
        </w:rPr>
        <w:t>University of Illinois at Chicago</w:t>
      </w:r>
      <w:r w:rsidR="00751025">
        <w:rPr>
          <w:rStyle w:val="FootnoteReference"/>
        </w:rPr>
        <w:footnoteReference w:id="2"/>
      </w:r>
      <w:r w:rsidR="00751025">
        <w:t xml:space="preserve">, </w:t>
      </w:r>
      <w:r w:rsidR="00E95AF6">
        <w:t xml:space="preserve">GIS data by </w:t>
      </w:r>
      <w:r w:rsidR="00E95AF6" w:rsidRPr="00343D59">
        <w:rPr>
          <w:b/>
        </w:rPr>
        <w:t>University of Illinois</w:t>
      </w:r>
      <w:r w:rsidR="00E95AF6">
        <w:rPr>
          <w:rStyle w:val="FootnoteReference"/>
        </w:rPr>
        <w:footnoteReference w:id="3"/>
      </w:r>
      <w:r w:rsidR="00E95AF6">
        <w:t>,</w:t>
      </w:r>
      <w:r w:rsidR="00810F51">
        <w:t xml:space="preserve"> </w:t>
      </w:r>
      <w:r w:rsidR="00810F51" w:rsidRPr="00810F51">
        <w:rPr>
          <w:b/>
        </w:rPr>
        <w:t>City of Chicago Data Portal</w:t>
      </w:r>
      <w:r w:rsidR="00810F51">
        <w:rPr>
          <w:rStyle w:val="FootnoteReference"/>
        </w:rPr>
        <w:footnoteReference w:id="4"/>
      </w:r>
      <w:r w:rsidR="00810F51">
        <w:t>,</w:t>
      </w:r>
      <w:r w:rsidR="00E95AF6">
        <w:t xml:space="preserve"> </w:t>
      </w:r>
      <w:r w:rsidR="00810F51" w:rsidRPr="00810F51">
        <w:rPr>
          <w:b/>
        </w:rPr>
        <w:t>Illinois DOT Open Data Portal</w:t>
      </w:r>
      <w:r w:rsidR="00810F51">
        <w:rPr>
          <w:rStyle w:val="FootnoteReference"/>
        </w:rPr>
        <w:footnoteReference w:id="5"/>
      </w:r>
      <w:r w:rsidR="00FC71D8" w:rsidRPr="00FC71D8">
        <w:t xml:space="preserve">, </w:t>
      </w:r>
      <w:r w:rsidR="00FC71D8" w:rsidRPr="00FC71D8">
        <w:rPr>
          <w:b/>
        </w:rPr>
        <w:t>US Bureau of Transportation Statistics</w:t>
      </w:r>
      <w:r w:rsidR="00FC71D8">
        <w:rPr>
          <w:rStyle w:val="FootnoteReference"/>
        </w:rPr>
        <w:footnoteReference w:id="6"/>
      </w:r>
      <w:r w:rsidR="00FC71D8">
        <w:t>,</w:t>
      </w:r>
      <w:r w:rsidR="0000082C">
        <w:t xml:space="preserve"> </w:t>
      </w:r>
      <w:r w:rsidR="0000082C" w:rsidRPr="0000082C">
        <w:rPr>
          <w:b/>
        </w:rPr>
        <w:t>US DOT data inventory</w:t>
      </w:r>
      <w:r w:rsidR="0000082C">
        <w:rPr>
          <w:rStyle w:val="FootnoteReference"/>
        </w:rPr>
        <w:footnoteReference w:id="7"/>
      </w:r>
      <w:r w:rsidR="0000082C">
        <w:t>,</w:t>
      </w:r>
      <w:r w:rsidR="00810F51">
        <w:t xml:space="preserve"> </w:t>
      </w:r>
      <w:r w:rsidR="00347585" w:rsidRPr="00347585">
        <w:rPr>
          <w:b/>
        </w:rPr>
        <w:t>NREL Transport Data Center</w:t>
      </w:r>
      <w:r w:rsidR="00347585">
        <w:rPr>
          <w:rStyle w:val="FootnoteReference"/>
        </w:rPr>
        <w:footnoteReference w:id="8"/>
      </w:r>
      <w:r w:rsidR="00347585">
        <w:t xml:space="preserve">, </w:t>
      </w:r>
      <w:r w:rsidR="00751025">
        <w:t xml:space="preserve">and personal websites by </w:t>
      </w:r>
      <w:r w:rsidR="00751025" w:rsidRPr="00810F51">
        <w:rPr>
          <w:b/>
        </w:rPr>
        <w:t>researchers</w:t>
      </w:r>
      <w:r w:rsidR="00751025">
        <w:rPr>
          <w:rStyle w:val="FootnoteReference"/>
        </w:rPr>
        <w:footnoteReference w:id="9"/>
      </w:r>
      <w:r w:rsidR="00751025">
        <w:t xml:space="preserve">. </w:t>
      </w:r>
      <w:r w:rsidR="000C51EC" w:rsidRPr="00810F51">
        <w:rPr>
          <w:b/>
        </w:rPr>
        <w:t>Papers</w:t>
      </w:r>
      <w:r w:rsidR="000C51EC">
        <w:t xml:space="preserve"> and agents’ </w:t>
      </w:r>
      <w:r w:rsidR="000C51EC" w:rsidRPr="00810F51">
        <w:rPr>
          <w:b/>
        </w:rPr>
        <w:t>modeling reports</w:t>
      </w:r>
      <w:r w:rsidR="000C51EC">
        <w:t xml:space="preserve"> are also entry points to data sets</w:t>
      </w:r>
      <w:r w:rsidR="000C51EC">
        <w:rPr>
          <w:rStyle w:val="FootnoteReference"/>
        </w:rPr>
        <w:footnoteReference w:id="10"/>
      </w:r>
      <w:r w:rsidR="000C51EC">
        <w:t xml:space="preserve">. </w:t>
      </w:r>
    </w:p>
    <w:p w:rsidR="00911FDF" w:rsidRDefault="00911FDF" w:rsidP="00924ECC">
      <w:pPr>
        <w:ind w:firstLine="0"/>
      </w:pPr>
    </w:p>
    <w:p w:rsidR="00751025" w:rsidRDefault="008774A2" w:rsidP="00751025">
      <w:pPr>
        <w:pStyle w:val="Heading1"/>
      </w:pPr>
      <w:r>
        <w:t xml:space="preserve">2 - </w:t>
      </w:r>
      <w:r w:rsidR="00751025">
        <w:t>Socio-demographics</w:t>
      </w:r>
      <w:r w:rsidR="00D356E9">
        <w:t xml:space="preserve"> and commuting data</w:t>
      </w:r>
      <w:r w:rsidR="00751025">
        <w:t xml:space="preserve"> </w:t>
      </w:r>
      <w:r w:rsidR="00E16077">
        <w:t>from</w:t>
      </w:r>
      <w:r w:rsidR="00751025">
        <w:t xml:space="preserve"> census</w:t>
      </w:r>
      <w:r>
        <w:t>, ACS, and CTPP</w:t>
      </w:r>
    </w:p>
    <w:p w:rsidR="00751025" w:rsidRDefault="00C414B6" w:rsidP="00751025">
      <w:r w:rsidRPr="00C414B6">
        <w:t>Contents.</w:t>
      </w:r>
      <w:r>
        <w:rPr>
          <w:b/>
        </w:rPr>
        <w:t xml:space="preserve"> </w:t>
      </w:r>
      <w:r w:rsidR="00751025" w:rsidRPr="00343D59">
        <w:rPr>
          <w:b/>
        </w:rPr>
        <w:t>Census</w:t>
      </w:r>
      <w:r w:rsidR="00751025">
        <w:t xml:space="preserve"> and </w:t>
      </w:r>
      <w:r w:rsidR="00751025" w:rsidRPr="00343D59">
        <w:rPr>
          <w:b/>
        </w:rPr>
        <w:t>American Community Survey (ACS)</w:t>
      </w:r>
      <w:r w:rsidR="00751025">
        <w:t xml:space="preserve"> can provide the socio-demographics for counties, census tracts, census block groups, and census blocks. Census is conducted every ten years, and ACS has its 1-, 3-, and 5-year indicators. There exists a tradeoff between timeliness and spatiotemporal resolution. </w:t>
      </w:r>
      <w:r w:rsidR="000C51EC">
        <w:t>Higher the spatiotemporal resolution is inevitably associated with untimeliness: e.g. the infrequent decennial census data have data at census block level, but ACS typically has information at census tracts or block groups level. Census and ACS provide information such as age, gender, income, population, race, housing units, among many others.</w:t>
      </w:r>
      <w:r w:rsidR="008774A2">
        <w:t xml:space="preserve"> Based on Census and ACS, </w:t>
      </w:r>
      <w:r w:rsidR="00D356E9">
        <w:t xml:space="preserve">State DOTs also fund a cooperative program – </w:t>
      </w:r>
      <w:r w:rsidR="00D356E9" w:rsidRPr="00343D59">
        <w:rPr>
          <w:b/>
        </w:rPr>
        <w:t>Census Transportation Planning Products (CTPP)</w:t>
      </w:r>
      <w:r w:rsidR="00D356E9">
        <w:t xml:space="preserve"> – for transport community. CTPP provides information for home, work locations, and travel flows at relatively high granularity (e.g. down to Census tracts and TAZs) for 2006-2010 and 2012-2016</w:t>
      </w:r>
      <w:r w:rsidR="00D356E9">
        <w:rPr>
          <w:rStyle w:val="FootnoteReference"/>
        </w:rPr>
        <w:footnoteReference w:id="11"/>
      </w:r>
      <w:r w:rsidR="0005649B" w:rsidRPr="0005649B">
        <w:rPr>
          <w:vertAlign w:val="superscript"/>
        </w:rPr>
        <w:t>,</w:t>
      </w:r>
      <w:r w:rsidR="00D356E9">
        <w:rPr>
          <w:rStyle w:val="FootnoteReference"/>
        </w:rPr>
        <w:footnoteReference w:id="12"/>
      </w:r>
      <w:r w:rsidR="00D356E9">
        <w:t xml:space="preserve">. </w:t>
      </w:r>
      <w:r w:rsidR="006B0A51" w:rsidRPr="00D753B4">
        <w:rPr>
          <w:b/>
        </w:rPr>
        <w:t>National Househo</w:t>
      </w:r>
      <w:r w:rsidR="002D5DEB" w:rsidRPr="00D753B4">
        <w:rPr>
          <w:b/>
        </w:rPr>
        <w:t>ld Travel Survey 2017</w:t>
      </w:r>
      <w:r w:rsidR="00D753B4">
        <w:rPr>
          <w:rStyle w:val="FootnoteReference"/>
          <w:b/>
        </w:rPr>
        <w:footnoteReference w:id="13"/>
      </w:r>
      <w:r w:rsidR="002D5DEB">
        <w:t xml:space="preserve"> is the source for </w:t>
      </w:r>
      <w:r w:rsidR="00096174">
        <w:t>general travel behavior in the U</w:t>
      </w:r>
      <w:r w:rsidR="00347D3A">
        <w:t xml:space="preserve">S, although its </w:t>
      </w:r>
      <w:r w:rsidR="00D753B4">
        <w:t xml:space="preserve">sampling did not cover the whole US. The NHTS 2017 data have about </w:t>
      </w:r>
      <w:r w:rsidR="00D753B4" w:rsidRPr="00D753B4">
        <w:rPr>
          <w:b/>
        </w:rPr>
        <w:t xml:space="preserve">six </w:t>
      </w:r>
      <w:r w:rsidR="00D753B4">
        <w:rPr>
          <w:b/>
        </w:rPr>
        <w:t xml:space="preserve">state </w:t>
      </w:r>
      <w:r w:rsidR="00D753B4" w:rsidRPr="00D753B4">
        <w:rPr>
          <w:b/>
        </w:rPr>
        <w:t>add-on</w:t>
      </w:r>
      <w:r w:rsidR="00D753B4">
        <w:rPr>
          <w:b/>
        </w:rPr>
        <w:t>’</w:t>
      </w:r>
      <w:r w:rsidR="00D753B4" w:rsidRPr="00D753B4">
        <w:rPr>
          <w:b/>
        </w:rPr>
        <w:t>s</w:t>
      </w:r>
      <w:r w:rsidR="00D753B4">
        <w:t xml:space="preserve"> at the census tract level, including </w:t>
      </w:r>
      <w:r w:rsidR="00D753B4" w:rsidRPr="00D753B4">
        <w:rPr>
          <w:b/>
        </w:rPr>
        <w:lastRenderedPageBreak/>
        <w:t>Arizona, California</w:t>
      </w:r>
      <w:r w:rsidR="008A2709">
        <w:rPr>
          <w:rStyle w:val="FootnoteReference"/>
          <w:b/>
        </w:rPr>
        <w:footnoteReference w:id="14"/>
      </w:r>
      <w:r w:rsidR="00D753B4" w:rsidRPr="00D753B4">
        <w:rPr>
          <w:b/>
        </w:rPr>
        <w:t xml:space="preserve">, Wisconsin, Georgia, </w:t>
      </w:r>
      <w:r w:rsidR="00D753B4" w:rsidRPr="00D753B4">
        <w:t>and</w:t>
      </w:r>
      <w:r w:rsidR="00D753B4" w:rsidRPr="00D753B4">
        <w:rPr>
          <w:b/>
        </w:rPr>
        <w:t xml:space="preserve"> Iowa</w:t>
      </w:r>
      <w:r w:rsidR="00D753B4">
        <w:rPr>
          <w:rStyle w:val="FootnoteReference"/>
        </w:rPr>
        <w:footnoteReference w:id="15"/>
      </w:r>
      <w:r w:rsidR="00D753B4">
        <w:t xml:space="preserve">. </w:t>
      </w:r>
      <w:r w:rsidR="008A2709">
        <w:t xml:space="preserve">For the state add </w:t>
      </w:r>
      <w:proofErr w:type="spellStart"/>
      <w:r w:rsidR="008A2709">
        <w:t>on’s</w:t>
      </w:r>
      <w:proofErr w:type="spellEnd"/>
      <w:r w:rsidR="008A2709">
        <w:t xml:space="preserve">, researchers can apply for geospatial data more granular than the census tract level (e.g. </w:t>
      </w:r>
      <w:r w:rsidR="008A2709" w:rsidRPr="008A2709">
        <w:rPr>
          <w:b/>
        </w:rPr>
        <w:t>California</w:t>
      </w:r>
      <w:r w:rsidR="008A2709">
        <w:rPr>
          <w:rStyle w:val="FootnoteReference"/>
          <w:b/>
        </w:rPr>
        <w:footnoteReference w:id="16"/>
      </w:r>
      <w:r w:rsidR="008A2709">
        <w:t xml:space="preserve">). </w:t>
      </w:r>
      <w:r w:rsidR="00D753B4">
        <w:t xml:space="preserve">Since NHTS2017 does not cover the whole US, the </w:t>
      </w:r>
      <w:r w:rsidR="00D753B4" w:rsidRPr="00D753B4">
        <w:rPr>
          <w:b/>
        </w:rPr>
        <w:t>Bureau of Transportation Statistics (BTS)</w:t>
      </w:r>
      <w:r w:rsidR="00D753B4">
        <w:t xml:space="preserve"> estimated trips and vehicle miles (</w:t>
      </w:r>
      <w:r w:rsidR="00D753B4" w:rsidRPr="00D753B4">
        <w:rPr>
          <w:b/>
        </w:rPr>
        <w:t>LATCH Survey</w:t>
      </w:r>
      <w:r w:rsidR="00D753B4">
        <w:rPr>
          <w:rStyle w:val="FootnoteReference"/>
        </w:rPr>
        <w:footnoteReference w:id="17"/>
      </w:r>
      <w:r w:rsidR="00D753B4">
        <w:t xml:space="preserve">) for all the census tracts of the US based on </w:t>
      </w:r>
      <w:bookmarkStart w:id="0" w:name="_GoBack"/>
      <w:bookmarkEnd w:id="0"/>
      <w:r w:rsidR="00D753B4">
        <w:t>the NHTS2017 data.</w:t>
      </w:r>
      <w:r w:rsidR="008A2709">
        <w:t xml:space="preserve"> </w:t>
      </w:r>
    </w:p>
    <w:p w:rsidR="000C51EC" w:rsidRDefault="008774A2" w:rsidP="00D356E9">
      <w:r>
        <w:t xml:space="preserve">Resources. </w:t>
      </w:r>
      <w:r w:rsidR="000C51EC">
        <w:t xml:space="preserve">It is more efficient to download the data sets using R and Python modules than directly from Census websites. The coding </w:t>
      </w:r>
      <w:r w:rsidR="00417FAB">
        <w:t>modules</w:t>
      </w:r>
      <w:r w:rsidR="000C51EC">
        <w:t xml:space="preserve"> include </w:t>
      </w:r>
      <w:r w:rsidR="000C51EC" w:rsidRPr="00343D59">
        <w:rPr>
          <w:b/>
        </w:rPr>
        <w:t xml:space="preserve">Python </w:t>
      </w:r>
      <w:proofErr w:type="spellStart"/>
      <w:r w:rsidR="000C51EC" w:rsidRPr="00343D59">
        <w:rPr>
          <w:b/>
        </w:rPr>
        <w:t>CensusData</w:t>
      </w:r>
      <w:proofErr w:type="spellEnd"/>
      <w:r w:rsidR="000C51EC">
        <w:rPr>
          <w:rStyle w:val="FootnoteReference"/>
        </w:rPr>
        <w:footnoteReference w:id="18"/>
      </w:r>
      <w:r w:rsidR="000C51EC" w:rsidRPr="000C51EC">
        <w:rPr>
          <w:vertAlign w:val="superscript"/>
        </w:rPr>
        <w:t>,</w:t>
      </w:r>
      <w:r w:rsidR="000C51EC">
        <w:rPr>
          <w:rStyle w:val="FootnoteReference"/>
        </w:rPr>
        <w:footnoteReference w:id="19"/>
      </w:r>
      <w:r w:rsidR="000C51EC">
        <w:t xml:space="preserve"> and </w:t>
      </w:r>
      <w:r w:rsidR="000C51EC" w:rsidRPr="00343D59">
        <w:rPr>
          <w:b/>
        </w:rPr>
        <w:t xml:space="preserve">R </w:t>
      </w:r>
      <w:proofErr w:type="spellStart"/>
      <w:r w:rsidR="000C51EC" w:rsidRPr="00343D59">
        <w:rPr>
          <w:b/>
        </w:rPr>
        <w:t>tidycensus</w:t>
      </w:r>
      <w:proofErr w:type="spellEnd"/>
      <w:r w:rsidR="000C51EC">
        <w:rPr>
          <w:rStyle w:val="FootnoteReference"/>
        </w:rPr>
        <w:footnoteReference w:id="20"/>
      </w:r>
      <w:r w:rsidR="000C51EC">
        <w:t xml:space="preserve">. </w:t>
      </w:r>
      <w:r w:rsidR="00417FAB">
        <w:t>Please a</w:t>
      </w:r>
      <w:r w:rsidR="000C51EC">
        <w:t>void directly downloading data sets from Census Bureau</w:t>
      </w:r>
      <w:r w:rsidR="000C51EC">
        <w:rPr>
          <w:rStyle w:val="FootnoteReference"/>
        </w:rPr>
        <w:footnoteReference w:id="21"/>
      </w:r>
      <w:r w:rsidR="000C51EC">
        <w:rPr>
          <w:vertAlign w:val="superscript"/>
        </w:rPr>
        <w:t>,</w:t>
      </w:r>
      <w:r w:rsidR="000C51EC">
        <w:rPr>
          <w:rStyle w:val="FootnoteReference"/>
        </w:rPr>
        <w:footnoteReference w:id="22"/>
      </w:r>
      <w:r w:rsidR="000C51EC">
        <w:rPr>
          <w:vertAlign w:val="superscript"/>
        </w:rPr>
        <w:t>,</w:t>
      </w:r>
      <w:r w:rsidR="000C51EC">
        <w:rPr>
          <w:rStyle w:val="FootnoteReference"/>
        </w:rPr>
        <w:footnoteReference w:id="23"/>
      </w:r>
      <w:r w:rsidR="000C51EC">
        <w:rPr>
          <w:vertAlign w:val="superscript"/>
        </w:rPr>
        <w:t>,</w:t>
      </w:r>
      <w:r w:rsidR="000C51EC">
        <w:rPr>
          <w:rStyle w:val="FootnoteReference"/>
        </w:rPr>
        <w:footnoteReference w:id="24"/>
      </w:r>
      <w:r w:rsidR="000C51EC">
        <w:t xml:space="preserve">, which does not provide a friendly user interface. </w:t>
      </w:r>
      <w:r w:rsidR="00E16077">
        <w:t xml:space="preserve">The high-level census summary for every state (e.g. Illinois) can be found in the </w:t>
      </w:r>
      <w:r w:rsidR="00E16077" w:rsidRPr="00343D59">
        <w:rPr>
          <w:b/>
        </w:rPr>
        <w:t>FTP</w:t>
      </w:r>
      <w:r w:rsidR="00E16077">
        <w:rPr>
          <w:rStyle w:val="FootnoteReference"/>
        </w:rPr>
        <w:footnoteReference w:id="25"/>
      </w:r>
      <w:r w:rsidR="00E16077" w:rsidRPr="00E16077">
        <w:rPr>
          <w:vertAlign w:val="superscript"/>
        </w:rPr>
        <w:t>,</w:t>
      </w:r>
      <w:r w:rsidR="00E16077">
        <w:rPr>
          <w:rStyle w:val="FootnoteReference"/>
        </w:rPr>
        <w:footnoteReference w:id="26"/>
      </w:r>
      <w:r w:rsidR="00E16077">
        <w:t xml:space="preserve"> by Census Bureau. </w:t>
      </w:r>
      <w:r w:rsidR="00D356E9">
        <w:t xml:space="preserve">CTPP data can be downloaded from the </w:t>
      </w:r>
      <w:r w:rsidR="00D356E9" w:rsidRPr="00343D59">
        <w:rPr>
          <w:b/>
        </w:rPr>
        <w:t>official software</w:t>
      </w:r>
      <w:r w:rsidR="00D356E9">
        <w:rPr>
          <w:rStyle w:val="FootnoteReference"/>
        </w:rPr>
        <w:footnoteReference w:id="27"/>
      </w:r>
      <w:r w:rsidR="00D356E9">
        <w:t xml:space="preserve"> or the </w:t>
      </w:r>
      <w:r w:rsidR="00D356E9" w:rsidRPr="00343D59">
        <w:rPr>
          <w:b/>
        </w:rPr>
        <w:t>R modules</w:t>
      </w:r>
      <w:r w:rsidR="00D356E9">
        <w:rPr>
          <w:rStyle w:val="FootnoteReference"/>
        </w:rPr>
        <w:footnoteReference w:id="28"/>
      </w:r>
      <w:r w:rsidR="00D356E9">
        <w:t xml:space="preserve"> on </w:t>
      </w:r>
      <w:proofErr w:type="spellStart"/>
      <w:r w:rsidR="00D356E9">
        <w:t>Github</w:t>
      </w:r>
      <w:proofErr w:type="spellEnd"/>
      <w:r w:rsidR="00D356E9">
        <w:t xml:space="preserve">. </w:t>
      </w:r>
      <w:r w:rsidR="00E16077">
        <w:t>The most recent 2020 Census data will be released on April 30</w:t>
      </w:r>
      <w:r w:rsidR="004A7C41">
        <w:t>, 2021</w:t>
      </w:r>
      <w:r w:rsidR="00E16077">
        <w:t>. Stay tuned.</w:t>
      </w:r>
      <w:r w:rsidR="00D356E9">
        <w:t xml:space="preserve"> </w:t>
      </w:r>
    </w:p>
    <w:p w:rsidR="00E16077" w:rsidRDefault="00E16077" w:rsidP="00751025">
      <w:r>
        <w:t>Remaining questions</w:t>
      </w:r>
      <w:r w:rsidR="00417FAB">
        <w:t xml:space="preserve"> and TBD</w:t>
      </w:r>
      <w:r w:rsidR="008774A2">
        <w:t>.</w:t>
      </w:r>
      <w:r>
        <w:t xml:space="preserve"> </w:t>
      </w:r>
      <w:r w:rsidR="0005649B">
        <w:t xml:space="preserve">(1) </w:t>
      </w:r>
      <w:r w:rsidR="00417FAB">
        <w:t>Explore</w:t>
      </w:r>
      <w:r>
        <w:t xml:space="preserve"> the public use microdata from Census</w:t>
      </w:r>
      <w:r w:rsidR="00417FAB">
        <w:t>.</w:t>
      </w:r>
      <w:r>
        <w:t xml:space="preserve"> </w:t>
      </w:r>
      <w:r w:rsidR="0005649B">
        <w:t xml:space="preserve">(2) </w:t>
      </w:r>
      <w:r w:rsidR="00417FAB">
        <w:t xml:space="preserve">Explore </w:t>
      </w:r>
      <w:r w:rsidR="0005649B">
        <w:t>the micro data from CTPP</w:t>
      </w:r>
      <w:r w:rsidR="00417FAB">
        <w:t>.</w:t>
      </w:r>
      <w:r w:rsidR="0005649B">
        <w:t xml:space="preserve"> (3) Why was CTPP stopped after 2016? </w:t>
      </w:r>
    </w:p>
    <w:p w:rsidR="00E16077" w:rsidRDefault="00E16077" w:rsidP="008774A2">
      <w:pPr>
        <w:ind w:firstLine="0"/>
      </w:pPr>
    </w:p>
    <w:p w:rsidR="00E16077" w:rsidRDefault="008774A2" w:rsidP="00E16077">
      <w:pPr>
        <w:pStyle w:val="Heading1"/>
      </w:pPr>
      <w:r>
        <w:t xml:space="preserve">3 - </w:t>
      </w:r>
      <w:r w:rsidR="00E16077">
        <w:t>GIS Shapefiles</w:t>
      </w:r>
    </w:p>
    <w:p w:rsidR="00E95AF6" w:rsidRDefault="00417FAB" w:rsidP="00E16077">
      <w:r>
        <w:t xml:space="preserve">Contents. </w:t>
      </w:r>
      <w:r w:rsidR="00E16077">
        <w:t xml:space="preserve">GIS shapefiles are provided by </w:t>
      </w:r>
      <w:r w:rsidR="00E95AF6">
        <w:t xml:space="preserve">census: </w:t>
      </w:r>
      <w:r w:rsidR="00E95AF6" w:rsidRPr="00343D59">
        <w:rPr>
          <w:b/>
        </w:rPr>
        <w:t>Topologically Integrated Geographic Encoding and Referencing (TIGER)</w:t>
      </w:r>
      <w:r w:rsidR="00E95AF6">
        <w:t xml:space="preserve">, which includes the typical hierarchy of census tracts – </w:t>
      </w:r>
      <w:r w:rsidR="00E95AF6">
        <w:lastRenderedPageBreak/>
        <w:t xml:space="preserve">block groups – blocks. Besides this typical hierarchy, other spatial units can be based on congressional districts, schools, legislative districts, zip codes. Important GIS shapefiles also include the transport and land use systems, such as the road networks, transit stations and lines, building footprints, land use parcels, natural resources. </w:t>
      </w:r>
    </w:p>
    <w:p w:rsidR="00E95AF6" w:rsidRDefault="00E95AF6" w:rsidP="008774A2">
      <w:r>
        <w:t>Resources</w:t>
      </w:r>
      <w:r w:rsidR="008774A2">
        <w:t xml:space="preserve">. </w:t>
      </w:r>
      <w:r w:rsidR="00417FAB">
        <w:t xml:space="preserve">TIGER/Line </w:t>
      </w:r>
      <w:r>
        <w:t xml:space="preserve">GIS shapefiles can be downloaded from </w:t>
      </w:r>
      <w:r w:rsidRPr="00417FAB">
        <w:rPr>
          <w:b/>
        </w:rPr>
        <w:t>Census Bureau</w:t>
      </w:r>
      <w:r>
        <w:t xml:space="preserve"> with or without the demographic data</w:t>
      </w:r>
      <w:r>
        <w:rPr>
          <w:rStyle w:val="FootnoteReference"/>
        </w:rPr>
        <w:footnoteReference w:id="29"/>
      </w:r>
      <w:r w:rsidR="008774A2" w:rsidRPr="008774A2">
        <w:rPr>
          <w:vertAlign w:val="superscript"/>
        </w:rPr>
        <w:t>,</w:t>
      </w:r>
      <w:r w:rsidR="008774A2">
        <w:rPr>
          <w:rStyle w:val="FootnoteReference"/>
        </w:rPr>
        <w:footnoteReference w:id="30"/>
      </w:r>
      <w:r>
        <w:t>. The important indicators are the GEOIDs, e.g. 11-digit Census Tract FIPS</w:t>
      </w:r>
      <w:r>
        <w:rPr>
          <w:rStyle w:val="FootnoteReference"/>
        </w:rPr>
        <w:footnoteReference w:id="31"/>
      </w:r>
      <w:r>
        <w:t xml:space="preserve">. See also the GIS files provided by </w:t>
      </w:r>
      <w:r w:rsidRPr="00417FAB">
        <w:rPr>
          <w:b/>
        </w:rPr>
        <w:t>universities</w:t>
      </w:r>
      <w:r w:rsidR="008774A2">
        <w:t>,</w:t>
      </w:r>
      <w:r>
        <w:t xml:space="preserve"> </w:t>
      </w:r>
      <w:r w:rsidRPr="00417FAB">
        <w:rPr>
          <w:b/>
        </w:rPr>
        <w:t>governments</w:t>
      </w:r>
      <w:r w:rsidR="00417FAB">
        <w:t xml:space="preserve"> (</w:t>
      </w:r>
      <w:r w:rsidR="00417FAB" w:rsidRPr="00417FAB">
        <w:rPr>
          <w:b/>
        </w:rPr>
        <w:t>Illinois</w:t>
      </w:r>
      <w:r w:rsidR="00417FAB">
        <w:t>)</w:t>
      </w:r>
      <w:r w:rsidR="008774A2">
        <w:t xml:space="preserve">, and </w:t>
      </w:r>
      <w:r w:rsidR="008774A2" w:rsidRPr="00417FAB">
        <w:rPr>
          <w:b/>
        </w:rPr>
        <w:t>City of Chicago data portal</w:t>
      </w:r>
      <w:r w:rsidR="00FC71D8">
        <w:rPr>
          <w:b/>
        </w:rPr>
        <w:t>, Illinois DOT data portal</w:t>
      </w:r>
      <w:r>
        <w:rPr>
          <w:rStyle w:val="FootnoteReference"/>
        </w:rPr>
        <w:footnoteReference w:id="32"/>
      </w:r>
      <w:r w:rsidR="001223BE" w:rsidRPr="001223BE">
        <w:rPr>
          <w:vertAlign w:val="superscript"/>
        </w:rPr>
        <w:t>,</w:t>
      </w:r>
      <w:r w:rsidRPr="001223BE">
        <w:rPr>
          <w:rStyle w:val="FootnoteReference"/>
        </w:rPr>
        <w:footnoteReference w:id="33"/>
      </w:r>
      <w:r w:rsidR="001223BE" w:rsidRPr="001223BE">
        <w:rPr>
          <w:vertAlign w:val="superscript"/>
        </w:rPr>
        <w:t>,</w:t>
      </w:r>
      <w:r w:rsidR="008774A2">
        <w:rPr>
          <w:rStyle w:val="FootnoteReference"/>
        </w:rPr>
        <w:footnoteReference w:id="34"/>
      </w:r>
      <w:r w:rsidR="00FC71D8">
        <w:rPr>
          <w:vertAlign w:val="superscript"/>
        </w:rPr>
        <w:t>,</w:t>
      </w:r>
      <w:r w:rsidR="00FC71D8">
        <w:rPr>
          <w:rStyle w:val="FootnoteReference"/>
        </w:rPr>
        <w:footnoteReference w:id="35"/>
      </w:r>
      <w:r>
        <w:t xml:space="preserve">. </w:t>
      </w:r>
      <w:r w:rsidR="008774A2">
        <w:t>The shapefiles of transport networks</w:t>
      </w:r>
      <w:r w:rsidR="009F23A4">
        <w:t xml:space="preserve"> (e.g. bus, transit, and Metra stations and lines</w:t>
      </w:r>
      <w:r w:rsidR="00086A21">
        <w:t>; bike routes and racks</w:t>
      </w:r>
      <w:r w:rsidR="00086A21">
        <w:rPr>
          <w:rStyle w:val="FootnoteReference"/>
        </w:rPr>
        <w:footnoteReference w:id="36"/>
      </w:r>
      <w:r w:rsidR="009F23A4">
        <w:t>)</w:t>
      </w:r>
      <w:r w:rsidR="008774A2">
        <w:t xml:space="preserve"> can be found on </w:t>
      </w:r>
      <w:r w:rsidR="008774A2" w:rsidRPr="00343D59">
        <w:rPr>
          <w:b/>
        </w:rPr>
        <w:t>City of Chicago Data Portal</w:t>
      </w:r>
      <w:r w:rsidR="008774A2">
        <w:rPr>
          <w:rStyle w:val="FootnoteReference"/>
        </w:rPr>
        <w:footnoteReference w:id="37"/>
      </w:r>
      <w:r w:rsidR="008774A2">
        <w:t xml:space="preserve">. For other GIS resources (e.g. buildings, land use, water, natural resources, etc.), please refer to the </w:t>
      </w:r>
      <w:r w:rsidR="008774A2" w:rsidRPr="00343D59">
        <w:rPr>
          <w:b/>
        </w:rPr>
        <w:t>OpenStreetMap</w:t>
      </w:r>
      <w:r w:rsidR="008774A2">
        <w:t xml:space="preserve"> section.</w:t>
      </w:r>
    </w:p>
    <w:p w:rsidR="00E95AF6" w:rsidRDefault="00E95AF6" w:rsidP="00E16077">
      <w:r>
        <w:t>Remaining question</w:t>
      </w:r>
      <w:r w:rsidR="008774A2">
        <w:t xml:space="preserve">s. </w:t>
      </w:r>
      <w:r w:rsidR="0005649B">
        <w:t>None.</w:t>
      </w:r>
      <w:r w:rsidR="001223BE">
        <w:t xml:space="preserve"> </w:t>
      </w:r>
    </w:p>
    <w:p w:rsidR="008774A2" w:rsidRDefault="008774A2" w:rsidP="0005649B">
      <w:pPr>
        <w:ind w:firstLine="0"/>
      </w:pPr>
    </w:p>
    <w:p w:rsidR="00E16077" w:rsidRDefault="00433B58" w:rsidP="001223BE">
      <w:pPr>
        <w:pStyle w:val="Heading1"/>
      </w:pPr>
      <w:r>
        <w:t xml:space="preserve">4 - </w:t>
      </w:r>
      <w:r w:rsidR="001223BE">
        <w:t>Mobility flow</w:t>
      </w:r>
    </w:p>
    <w:p w:rsidR="00433B58" w:rsidRDefault="00433B58" w:rsidP="003D51DF">
      <w:r>
        <w:t xml:space="preserve">Mobility data </w:t>
      </w:r>
      <w:r w:rsidR="00707C4E">
        <w:t xml:space="preserve">(From 4 to 8) </w:t>
      </w:r>
      <w:r>
        <w:t>always involves the tradeoff between spatial scope, spatial resolution, and temporal resolution. Large spatial scope (e.g. whole US) is often associated with low spatiotemporal resolution (e.g. cross-sectional data + spatial units above census tracts). High spatial resolution (e.g. individual or census blocks) is often associated with small spatial scope (e.g. limited to one city</w:t>
      </w:r>
      <w:r w:rsidR="00125C5B">
        <w:t xml:space="preserve"> and one travel mode</w:t>
      </w:r>
      <w:r>
        <w:t xml:space="preserve">) and/or low temporal resolution (e.g. cross-sectional data). High temporal resolution (e.g. real-time) is often limited to one specific travel mode (e.g. taxi) in a specific area. This tradeoff holds for all the human dynamics data </w:t>
      </w:r>
      <w:r w:rsidR="00125C5B">
        <w:t>re</w:t>
      </w:r>
      <w:r>
        <w:t xml:space="preserve">sources. </w:t>
      </w:r>
    </w:p>
    <w:p w:rsidR="001223BE" w:rsidRDefault="001223BE" w:rsidP="001223BE">
      <w:r>
        <w:t xml:space="preserve">The mobility flow data refer to the network data sets that include the origin, destination, and the flow counts between OD pairs. </w:t>
      </w:r>
    </w:p>
    <w:p w:rsidR="00E95AF6" w:rsidRDefault="003D51DF" w:rsidP="00E16077">
      <w:pPr>
        <w:ind w:firstLine="0"/>
      </w:pPr>
      <w:r>
        <w:lastRenderedPageBreak/>
        <w:tab/>
        <w:t xml:space="preserve">Resources. </w:t>
      </w:r>
      <w:r w:rsidR="0043495D">
        <w:t>Two major public resources exist</w:t>
      </w:r>
      <w:r w:rsidR="00417FAB">
        <w:t>, and both are largely cross-sectional data</w:t>
      </w:r>
      <w:r w:rsidR="0043495D">
        <w:t xml:space="preserve">. The first is the </w:t>
      </w:r>
      <w:r w:rsidR="0043495D" w:rsidRPr="00343D59">
        <w:rPr>
          <w:b/>
        </w:rPr>
        <w:t>ACS commuting</w:t>
      </w:r>
      <w:r w:rsidR="0043495D">
        <w:t xml:space="preserve"> data set provided by CTPP</w:t>
      </w:r>
      <w:r w:rsidR="0043495D">
        <w:rPr>
          <w:rStyle w:val="FootnoteReference"/>
        </w:rPr>
        <w:footnoteReference w:id="38"/>
      </w:r>
      <w:r w:rsidR="0043495D">
        <w:rPr>
          <w:rStyle w:val="FootnoteReference"/>
        </w:rPr>
        <w:footnoteReference w:id="39"/>
      </w:r>
      <w:r w:rsidR="0043495D">
        <w:t xml:space="preserve">, which covers the whole US at the census tract level. The data can be </w:t>
      </w:r>
      <w:r w:rsidR="00086A21">
        <w:t xml:space="preserve">efficiently </w:t>
      </w:r>
      <w:r w:rsidR="0043495D">
        <w:t>downloaded from the websites on the published papers</w:t>
      </w:r>
      <w:r w:rsidR="0043495D">
        <w:rPr>
          <w:rStyle w:val="FootnoteReference"/>
        </w:rPr>
        <w:footnoteReference w:id="40"/>
      </w:r>
      <w:r w:rsidR="0043495D">
        <w:t xml:space="preserve">. The second is the </w:t>
      </w:r>
      <w:r w:rsidR="0043495D" w:rsidRPr="00343D59">
        <w:rPr>
          <w:b/>
        </w:rPr>
        <w:t>LEHD Origin-Destination Employment Statistics (LODES)</w:t>
      </w:r>
      <w:r w:rsidR="0043495D">
        <w:rPr>
          <w:rStyle w:val="FootnoteReference"/>
        </w:rPr>
        <w:footnoteReference w:id="41"/>
      </w:r>
      <w:r w:rsidR="00FF6711" w:rsidRPr="00FF6711">
        <w:rPr>
          <w:vertAlign w:val="superscript"/>
        </w:rPr>
        <w:t>,</w:t>
      </w:r>
      <w:r w:rsidR="0043495D">
        <w:rPr>
          <w:rStyle w:val="FootnoteReference"/>
        </w:rPr>
        <w:footnoteReference w:id="42"/>
      </w:r>
      <w:r w:rsidR="0043495D">
        <w:t xml:space="preserve">, which provides the commuting OD flows for each state at the census block group level, along with work and residential details. </w:t>
      </w:r>
      <w:r w:rsidR="00417FAB">
        <w:t xml:space="preserve">LODES is a panel data, collected for every year – the most recent data was the 2017 commuting data, released in Dec 2020. </w:t>
      </w:r>
      <w:r w:rsidR="0043495D">
        <w:t xml:space="preserve">Lastly, a recent Scientific Data paper provides a </w:t>
      </w:r>
      <w:r w:rsidR="00343D59" w:rsidRPr="00343D59">
        <w:rPr>
          <w:b/>
        </w:rPr>
        <w:t>multiscale dynamic human mobility flow</w:t>
      </w:r>
      <w:r w:rsidR="0043495D" w:rsidRPr="00343D59">
        <w:rPr>
          <w:b/>
        </w:rPr>
        <w:t xml:space="preserve"> data set</w:t>
      </w:r>
      <w:r w:rsidR="00FF6711">
        <w:t xml:space="preserve"> (daily average)</w:t>
      </w:r>
      <w:r w:rsidR="0043495D">
        <w:t xml:space="preserve"> for mobility at the census tract level after the eruption of COVID</w:t>
      </w:r>
      <w:r w:rsidR="00FF6711">
        <w:rPr>
          <w:rStyle w:val="FootnoteReference"/>
        </w:rPr>
        <w:footnoteReference w:id="43"/>
      </w:r>
      <w:r w:rsidR="00FF6711">
        <w:t xml:space="preserve">. </w:t>
      </w:r>
      <w:r w:rsidR="0043495D">
        <w:t>Besides, the OD flows can be constructed by using travel survey, spatiotemporal ridership, and data sets from private companies.</w:t>
      </w:r>
      <w:r w:rsidR="00086A21">
        <w:t xml:space="preserve"> </w:t>
      </w:r>
    </w:p>
    <w:p w:rsidR="0043495D" w:rsidRDefault="0043495D" w:rsidP="00E16077">
      <w:pPr>
        <w:ind w:firstLine="0"/>
      </w:pPr>
      <w:r>
        <w:tab/>
        <w:t>Remaining questions</w:t>
      </w:r>
      <w:r w:rsidR="00417FAB">
        <w:t xml:space="preserve"> and TBD</w:t>
      </w:r>
      <w:r>
        <w:t xml:space="preserve">. (1) </w:t>
      </w:r>
      <w:r w:rsidR="00417FAB">
        <w:t>Explore</w:t>
      </w:r>
      <w:r>
        <w:t xml:space="preserve"> other public large-scale OD flow data sources</w:t>
      </w:r>
      <w:r w:rsidR="00417FAB">
        <w:t>.</w:t>
      </w:r>
      <w:r>
        <w:t xml:space="preserve"> </w:t>
      </w:r>
      <w:r w:rsidR="00065F4A">
        <w:t xml:space="preserve">(2) What does the LODES data look like? </w:t>
      </w:r>
      <w:r w:rsidR="00086A21">
        <w:t xml:space="preserve">(3) How to obtain a OD matrix for </w:t>
      </w:r>
      <w:r w:rsidR="00417FAB">
        <w:t xml:space="preserve">only </w:t>
      </w:r>
      <w:r w:rsidR="00086A21">
        <w:t xml:space="preserve">public transit? </w:t>
      </w:r>
    </w:p>
    <w:p w:rsidR="00FF6711" w:rsidRDefault="00FF6711" w:rsidP="00FF6711">
      <w:pPr>
        <w:tabs>
          <w:tab w:val="left" w:pos="4165"/>
        </w:tabs>
        <w:ind w:firstLine="0"/>
      </w:pPr>
    </w:p>
    <w:p w:rsidR="00FF6711" w:rsidRDefault="00FF6711" w:rsidP="00FF6711">
      <w:pPr>
        <w:tabs>
          <w:tab w:val="left" w:pos="4165"/>
        </w:tabs>
        <w:ind w:firstLine="0"/>
      </w:pPr>
      <w:r>
        <w:t xml:space="preserve">5 – Spatiotemporal ridership </w:t>
      </w:r>
    </w:p>
    <w:p w:rsidR="00FF6711" w:rsidRDefault="00086A21" w:rsidP="00FF6711">
      <w:r>
        <w:t xml:space="preserve">Contents. </w:t>
      </w:r>
      <w:r w:rsidR="00FF6711">
        <w:t xml:space="preserve">The spatiotemporal ridership data refer to the </w:t>
      </w:r>
      <w:r w:rsidR="00FF6711" w:rsidRPr="00417FAB">
        <w:rPr>
          <w:b/>
        </w:rPr>
        <w:t>real-time individualized mobility</w:t>
      </w:r>
      <w:r w:rsidR="00FF6711">
        <w:t xml:space="preserve"> data sets. The data sets often include the </w:t>
      </w:r>
      <w:r w:rsidR="00FF6711" w:rsidRPr="00417FAB">
        <w:rPr>
          <w:b/>
        </w:rPr>
        <w:t>vehicle ID, departure and arrival time, OD geospatial information</w:t>
      </w:r>
      <w:r w:rsidR="00FF6711">
        <w:t xml:space="preserve"> (e.g. census tracts),</w:t>
      </w:r>
      <w:r>
        <w:t xml:space="preserve"> and others for the travel modes of </w:t>
      </w:r>
      <w:r w:rsidRPr="00417FAB">
        <w:rPr>
          <w:b/>
        </w:rPr>
        <w:t>bus, subway lines, TNCs, micro-mobility, Divvy, and taxi</w:t>
      </w:r>
      <w:r>
        <w:t>.</w:t>
      </w:r>
    </w:p>
    <w:p w:rsidR="0043495D" w:rsidRDefault="00FF6711" w:rsidP="00FF6711">
      <w:r>
        <w:t xml:space="preserve">Resources. They are provided by the </w:t>
      </w:r>
      <w:r w:rsidRPr="00343D59">
        <w:rPr>
          <w:b/>
        </w:rPr>
        <w:t>City of Chicago data portal</w:t>
      </w:r>
      <w:r>
        <w:t>, for a variety of travel modes, including buses, subway lines, Metra, TNCs</w:t>
      </w:r>
      <w:r w:rsidR="00D6514F">
        <w:rPr>
          <w:rStyle w:val="FootnoteReference"/>
        </w:rPr>
        <w:footnoteReference w:id="44"/>
      </w:r>
      <w:r>
        <w:t>, micro-mobility</w:t>
      </w:r>
      <w:r w:rsidR="00D6514F" w:rsidRPr="000D37E7">
        <w:rPr>
          <w:rStyle w:val="FootnoteReference"/>
        </w:rPr>
        <w:footnoteReference w:id="45"/>
      </w:r>
      <w:r w:rsidR="000D37E7" w:rsidRPr="000D37E7">
        <w:rPr>
          <w:vertAlign w:val="superscript"/>
        </w:rPr>
        <w:t>,</w:t>
      </w:r>
      <w:r w:rsidR="00D6514F" w:rsidRPr="000D37E7">
        <w:rPr>
          <w:rStyle w:val="FootnoteReference"/>
        </w:rPr>
        <w:footnoteReference w:id="46"/>
      </w:r>
      <w:r w:rsidR="000D37E7" w:rsidRPr="000D37E7">
        <w:rPr>
          <w:vertAlign w:val="superscript"/>
        </w:rPr>
        <w:t>,</w:t>
      </w:r>
      <w:r w:rsidR="00D6514F" w:rsidRPr="000D37E7">
        <w:rPr>
          <w:rStyle w:val="FootnoteReference"/>
        </w:rPr>
        <w:footnoteReference w:id="47"/>
      </w:r>
      <w:r w:rsidR="000D37E7" w:rsidRPr="000D37E7">
        <w:rPr>
          <w:vertAlign w:val="superscript"/>
        </w:rPr>
        <w:t>,</w:t>
      </w:r>
      <w:r w:rsidR="00D6514F" w:rsidRPr="000D37E7">
        <w:rPr>
          <w:rStyle w:val="FootnoteReference"/>
        </w:rPr>
        <w:footnoteReference w:id="48"/>
      </w:r>
      <w:r>
        <w:t>, Divvy</w:t>
      </w:r>
      <w:r w:rsidR="00D6514F">
        <w:rPr>
          <w:rStyle w:val="FootnoteReference"/>
        </w:rPr>
        <w:footnoteReference w:id="49"/>
      </w:r>
      <w:r>
        <w:t>, and taxi</w:t>
      </w:r>
      <w:r w:rsidR="00D6514F">
        <w:rPr>
          <w:rStyle w:val="FootnoteReference"/>
        </w:rPr>
        <w:footnoteReference w:id="50"/>
      </w:r>
      <w:r>
        <w:t xml:space="preserve"> in </w:t>
      </w:r>
      <w:r>
        <w:lastRenderedPageBreak/>
        <w:t xml:space="preserve">the City of Chicago. </w:t>
      </w:r>
      <w:r w:rsidR="00D6514F">
        <w:t xml:space="preserve">The real-time bus and subway lines’ ridership is provided by the </w:t>
      </w:r>
      <w:r w:rsidR="00D6514F" w:rsidRPr="009F23A4">
        <w:rPr>
          <w:b/>
        </w:rPr>
        <w:t>collaboration with CTA</w:t>
      </w:r>
      <w:r w:rsidR="00D6514F">
        <w:t xml:space="preserve">. </w:t>
      </w:r>
    </w:p>
    <w:p w:rsidR="00343D59" w:rsidRDefault="00343D59" w:rsidP="00FF6711">
      <w:r>
        <w:t>Remaining questions</w:t>
      </w:r>
      <w:r w:rsidR="00417FAB">
        <w:t xml:space="preserve"> and TBD</w:t>
      </w:r>
      <w:r>
        <w:t xml:space="preserve">. (1) How can we get the individualized spatiotemporal ridership of automobiles? </w:t>
      </w:r>
    </w:p>
    <w:p w:rsidR="00065F4A" w:rsidRDefault="0058451E" w:rsidP="00065F4A">
      <w:pPr>
        <w:ind w:firstLine="0"/>
      </w:pPr>
      <w:r>
        <w:tab/>
      </w:r>
    </w:p>
    <w:p w:rsidR="00F33A08" w:rsidRDefault="00F33A08" w:rsidP="00065F4A">
      <w:pPr>
        <w:ind w:firstLine="0"/>
      </w:pPr>
      <w:r>
        <w:t xml:space="preserve">6 – </w:t>
      </w:r>
      <w:r w:rsidR="00BD5584">
        <w:t>General Transit Feed Specification (</w:t>
      </w:r>
      <w:r>
        <w:t>GTFS</w:t>
      </w:r>
      <w:r w:rsidR="00BD5584">
        <w:t xml:space="preserve">) </w:t>
      </w:r>
    </w:p>
    <w:p w:rsidR="0058451E" w:rsidRDefault="0058451E" w:rsidP="0058451E">
      <w:r>
        <w:t>Contents. [TBD].</w:t>
      </w:r>
    </w:p>
    <w:p w:rsidR="00F33A08" w:rsidRDefault="0058451E" w:rsidP="0058451E">
      <w:r>
        <w:t xml:space="preserve">Resources. The raw GTFS data for CTA and Metra can be found on </w:t>
      </w:r>
      <w:proofErr w:type="spellStart"/>
      <w:r w:rsidRPr="009F23A4">
        <w:rPr>
          <w:b/>
        </w:rPr>
        <w:t>OpenMobilityData</w:t>
      </w:r>
      <w:proofErr w:type="spellEnd"/>
      <w:r w:rsidRPr="009F23A4">
        <w:rPr>
          <w:b/>
        </w:rPr>
        <w:t xml:space="preserve"> website</w:t>
      </w:r>
      <w:r>
        <w:rPr>
          <w:rStyle w:val="FootnoteReference"/>
        </w:rPr>
        <w:footnoteReference w:id="51"/>
      </w:r>
      <w:r w:rsidRPr="0058451E">
        <w:rPr>
          <w:vertAlign w:val="superscript"/>
        </w:rPr>
        <w:t>,</w:t>
      </w:r>
      <w:r>
        <w:rPr>
          <w:rStyle w:val="FootnoteReference"/>
        </w:rPr>
        <w:footnoteReference w:id="52"/>
      </w:r>
      <w:r>
        <w:t>. General intro is from Google</w:t>
      </w:r>
      <w:r>
        <w:rPr>
          <w:rStyle w:val="FootnoteReference"/>
        </w:rPr>
        <w:footnoteReference w:id="53"/>
      </w:r>
      <w:r>
        <w:t xml:space="preserve">. The most efficient way to download the data set is through the </w:t>
      </w:r>
      <w:r w:rsidRPr="009F23A4">
        <w:rPr>
          <w:b/>
        </w:rPr>
        <w:t xml:space="preserve">modules on </w:t>
      </w:r>
      <w:proofErr w:type="spellStart"/>
      <w:r w:rsidRPr="009F23A4">
        <w:rPr>
          <w:b/>
        </w:rPr>
        <w:t>Github</w:t>
      </w:r>
      <w:proofErr w:type="spellEnd"/>
      <w:r>
        <w:rPr>
          <w:rStyle w:val="FootnoteReference"/>
        </w:rPr>
        <w:footnoteReference w:id="54"/>
      </w:r>
      <w:r w:rsidRPr="0058451E">
        <w:rPr>
          <w:vertAlign w:val="superscript"/>
        </w:rPr>
        <w:t>,</w:t>
      </w:r>
      <w:r>
        <w:rPr>
          <w:rStyle w:val="FootnoteReference"/>
        </w:rPr>
        <w:footnoteReference w:id="55"/>
      </w:r>
      <w:r>
        <w:t xml:space="preserve">. </w:t>
      </w:r>
    </w:p>
    <w:p w:rsidR="0058451E" w:rsidRDefault="0058451E" w:rsidP="0058451E">
      <w:r>
        <w:t>Remaining questions</w:t>
      </w:r>
      <w:r w:rsidR="00417FAB">
        <w:t xml:space="preserve"> and TBD</w:t>
      </w:r>
      <w:r>
        <w:t xml:space="preserve">. (1) </w:t>
      </w:r>
      <w:r w:rsidR="00417FAB">
        <w:t>Explore</w:t>
      </w:r>
      <w:r>
        <w:t xml:space="preserve"> the </w:t>
      </w:r>
      <w:r w:rsidR="00417FAB">
        <w:t xml:space="preserve">exact </w:t>
      </w:r>
      <w:r>
        <w:t>information in GTFS data set</w:t>
      </w:r>
      <w:r w:rsidR="00417FAB">
        <w:t xml:space="preserve"> by using the </w:t>
      </w:r>
      <w:proofErr w:type="spellStart"/>
      <w:r w:rsidR="00417FAB">
        <w:t>Github</w:t>
      </w:r>
      <w:proofErr w:type="spellEnd"/>
      <w:r w:rsidR="00417FAB">
        <w:t xml:space="preserve"> modules. </w:t>
      </w:r>
    </w:p>
    <w:p w:rsidR="00343D59" w:rsidRDefault="00343D59" w:rsidP="00065F4A">
      <w:pPr>
        <w:ind w:firstLine="0"/>
      </w:pPr>
    </w:p>
    <w:p w:rsidR="00F33A08" w:rsidRDefault="00F33A08" w:rsidP="00065F4A">
      <w:pPr>
        <w:ind w:firstLine="0"/>
      </w:pPr>
      <w:r>
        <w:t>7 – General Road Network Flows</w:t>
      </w:r>
    </w:p>
    <w:p w:rsidR="00F33A08" w:rsidRDefault="009F23A4" w:rsidP="009F23A4">
      <w:r>
        <w:t xml:space="preserve">Contents. </w:t>
      </w:r>
      <w:r w:rsidR="00F33A08">
        <w:t xml:space="preserve">The typical OD matrix and spatiotemporal ridership data sets are typically not attached to road segments, however, the broad travel management often needs road-specific information. The real-time road-specific information includes </w:t>
      </w:r>
      <w:r w:rsidR="00F33A08" w:rsidRPr="00417FAB">
        <w:rPr>
          <w:b/>
        </w:rPr>
        <w:t>speed</w:t>
      </w:r>
      <w:r w:rsidR="00F33A08">
        <w:t xml:space="preserve">, </w:t>
      </w:r>
      <w:r w:rsidR="00F33A08" w:rsidRPr="00417FAB">
        <w:rPr>
          <w:b/>
        </w:rPr>
        <w:t>congestion</w:t>
      </w:r>
      <w:r w:rsidR="00F33A08">
        <w:t xml:space="preserve">, and </w:t>
      </w:r>
      <w:r w:rsidR="00F33A08" w:rsidRPr="00417FAB">
        <w:rPr>
          <w:b/>
        </w:rPr>
        <w:t>vehicle counts at high spatiotemporal resolution</w:t>
      </w:r>
      <w:r w:rsidR="00F33A08">
        <w:t xml:space="preserve">. </w:t>
      </w:r>
    </w:p>
    <w:p w:rsidR="00F33A08" w:rsidRDefault="00F33A08" w:rsidP="00065F4A">
      <w:pPr>
        <w:ind w:firstLine="0"/>
      </w:pPr>
      <w:r>
        <w:tab/>
        <w:t xml:space="preserve">Resources. </w:t>
      </w:r>
      <w:r w:rsidR="00086A21" w:rsidRPr="00086A21">
        <w:rPr>
          <w:b/>
        </w:rPr>
        <w:t>City of Chicago Data Portal</w:t>
      </w:r>
      <w:r w:rsidR="00086A21">
        <w:t xml:space="preserve"> provide the traffic congestion estimate for road segments by using the GTFS data</w:t>
      </w:r>
      <w:r w:rsidR="00086A21">
        <w:rPr>
          <w:rStyle w:val="FootnoteReference"/>
        </w:rPr>
        <w:footnoteReference w:id="56"/>
      </w:r>
      <w:r w:rsidR="00BF2980" w:rsidRPr="00BF2980">
        <w:rPr>
          <w:vertAlign w:val="superscript"/>
        </w:rPr>
        <w:t>,</w:t>
      </w:r>
      <w:r w:rsidR="00086A21">
        <w:rPr>
          <w:rStyle w:val="FootnoteReference"/>
        </w:rPr>
        <w:footnoteReference w:id="57"/>
      </w:r>
      <w:r w:rsidR="00086A21">
        <w:t xml:space="preserve">. </w:t>
      </w:r>
      <w:r w:rsidR="00086A21" w:rsidRPr="00086A21">
        <w:rPr>
          <w:b/>
        </w:rPr>
        <w:t>Array of things</w:t>
      </w:r>
      <w:r w:rsidR="00086A21">
        <w:t xml:space="preserve"> provide the data set from 2016 to 2020 by using computer vision techniques from their camera</w:t>
      </w:r>
      <w:r w:rsidR="00086A21">
        <w:rPr>
          <w:rStyle w:val="FootnoteReference"/>
        </w:rPr>
        <w:footnoteReference w:id="58"/>
      </w:r>
      <w:r w:rsidR="00086A21">
        <w:t xml:space="preserve">. </w:t>
      </w:r>
      <w:r w:rsidR="00086A21" w:rsidRPr="00086A21">
        <w:rPr>
          <w:b/>
        </w:rPr>
        <w:t>Uber Movement</w:t>
      </w:r>
      <w:r w:rsidR="00086A21">
        <w:t xml:space="preserve"> also provides high-quality segment-specific information, but unfortunately not for Chicago area</w:t>
      </w:r>
      <w:r w:rsidR="00086A21">
        <w:rPr>
          <w:rStyle w:val="FootnoteReference"/>
        </w:rPr>
        <w:footnoteReference w:id="59"/>
      </w:r>
      <w:r w:rsidR="00086A21">
        <w:t>.</w:t>
      </w:r>
      <w:r w:rsidR="00222BE0">
        <w:t xml:space="preserve"> </w:t>
      </w:r>
      <w:r w:rsidR="00FC71D8" w:rsidRPr="00FC71D8">
        <w:rPr>
          <w:b/>
        </w:rPr>
        <w:t>Illinois DOT</w:t>
      </w:r>
      <w:r w:rsidR="00FC71D8">
        <w:t xml:space="preserve"> provides the traffic counts for the state highways</w:t>
      </w:r>
      <w:r w:rsidR="00FC71D8">
        <w:rPr>
          <w:rStyle w:val="FootnoteReference"/>
        </w:rPr>
        <w:footnoteReference w:id="60"/>
      </w:r>
      <w:r w:rsidR="002C637E">
        <w:t>, but not the high-resolution road counts in Chicago</w:t>
      </w:r>
      <w:r w:rsidR="00FC71D8">
        <w:t xml:space="preserve">. </w:t>
      </w:r>
    </w:p>
    <w:p w:rsidR="009F23A4" w:rsidRDefault="009F23A4" w:rsidP="00065F4A">
      <w:pPr>
        <w:ind w:firstLine="0"/>
      </w:pPr>
      <w:r>
        <w:lastRenderedPageBreak/>
        <w:tab/>
        <w:t xml:space="preserve">Remaining questions. </w:t>
      </w:r>
      <w:r w:rsidR="00086A21">
        <w:t xml:space="preserve">(1) </w:t>
      </w:r>
      <w:r w:rsidR="00FC71D8">
        <w:t>How</w:t>
      </w:r>
      <w:r w:rsidR="00086A21">
        <w:t xml:space="preserve"> to obtain the high-quality network flow data specific to road segment</w:t>
      </w:r>
      <w:r w:rsidR="00FC71D8">
        <w:t xml:space="preserve"> in the urban Chicago area</w:t>
      </w:r>
      <w:r w:rsidR="00086A21">
        <w:t>?</w:t>
      </w:r>
      <w:r w:rsidR="00716CB7">
        <w:t xml:space="preserve"> </w:t>
      </w:r>
    </w:p>
    <w:p w:rsidR="00F33A08" w:rsidRDefault="00F33A08" w:rsidP="00065F4A">
      <w:pPr>
        <w:ind w:firstLine="0"/>
      </w:pPr>
    </w:p>
    <w:p w:rsidR="00F33A08" w:rsidRDefault="00F33A08" w:rsidP="00065F4A">
      <w:pPr>
        <w:ind w:firstLine="0"/>
      </w:pPr>
      <w:r>
        <w:t xml:space="preserve">8 – </w:t>
      </w:r>
      <w:r w:rsidR="00086A21">
        <w:t>Travel</w:t>
      </w:r>
      <w:r>
        <w:t xml:space="preserve"> Survey </w:t>
      </w:r>
    </w:p>
    <w:p w:rsidR="00F33A08" w:rsidRDefault="00716CB7" w:rsidP="00716CB7">
      <w:r>
        <w:t xml:space="preserve">Contents. </w:t>
      </w:r>
      <w:r w:rsidR="00086A21">
        <w:t xml:space="preserve">Travel survey often provides rich cross-sectional data set, which is loosely defined since one-day or one-week travel survey is also common. Travel survey typically includes a complete set of household, person, place, and vehicle attributes. For the travel part, people take the online survey to report their travel modes, OD locations, activity patterns, trip durations, </w:t>
      </w:r>
      <w:r>
        <w:t xml:space="preserve">and other mobility variables. In </w:t>
      </w:r>
      <w:r w:rsidR="00AD2E77">
        <w:t>the Chicago</w:t>
      </w:r>
      <w:r>
        <w:t xml:space="preserve"> case, GPS trackers are used to obtain these data</w:t>
      </w:r>
      <w:r w:rsidR="00AD2E77">
        <w:t xml:space="preserve">, and transit price information is also offered. </w:t>
      </w:r>
    </w:p>
    <w:p w:rsidR="00716CB7" w:rsidRDefault="00716CB7" w:rsidP="00065F4A">
      <w:pPr>
        <w:ind w:firstLine="0"/>
      </w:pPr>
      <w:r>
        <w:tab/>
        <w:t xml:space="preserve">Resources. </w:t>
      </w:r>
      <w:r w:rsidRPr="00716CB7">
        <w:rPr>
          <w:b/>
        </w:rPr>
        <w:t>Chicago Metropolitan Agency for Planning (CMAP)</w:t>
      </w:r>
      <w:r>
        <w:t xml:space="preserve"> implemented a travel survey during 2018-2019</w:t>
      </w:r>
      <w:r>
        <w:rPr>
          <w:rStyle w:val="FootnoteReference"/>
        </w:rPr>
        <w:footnoteReference w:id="61"/>
      </w:r>
      <w:r w:rsidRPr="00716CB7">
        <w:rPr>
          <w:vertAlign w:val="superscript"/>
        </w:rPr>
        <w:t>,</w:t>
      </w:r>
      <w:r>
        <w:rPr>
          <w:rStyle w:val="FootnoteReference"/>
        </w:rPr>
        <w:footnoteReference w:id="62"/>
      </w:r>
      <w:r>
        <w:t xml:space="preserve">. </w:t>
      </w:r>
      <w:r w:rsidR="00AD2E77">
        <w:t xml:space="preserve">To combine alternative-specific variables with travel survey, you need to use </w:t>
      </w:r>
      <w:r w:rsidR="00AD2E77" w:rsidRPr="00AD2E77">
        <w:rPr>
          <w:b/>
        </w:rPr>
        <w:t>Google Distance Matrix API</w:t>
      </w:r>
      <w:r w:rsidR="00AD2E77">
        <w:t xml:space="preserve">. </w:t>
      </w:r>
    </w:p>
    <w:p w:rsidR="00716CB7" w:rsidRDefault="00716CB7" w:rsidP="00065F4A">
      <w:pPr>
        <w:ind w:firstLine="0"/>
      </w:pPr>
      <w:r>
        <w:tab/>
        <w:t>Remaining questions</w:t>
      </w:r>
      <w:r w:rsidR="00FC71D8">
        <w:t xml:space="preserve"> and TBD</w:t>
      </w:r>
      <w:r>
        <w:t>. (1) Need to know more specifics about the travel survey.</w:t>
      </w:r>
      <w:r w:rsidR="00FC71D8">
        <w:t xml:space="preserve"> (2) Use the CMAP survey to create the images + numeric data for human dynamics.</w:t>
      </w:r>
      <w:r w:rsidR="002C637E">
        <w:t xml:space="preserve"> </w:t>
      </w:r>
    </w:p>
    <w:p w:rsidR="00F33A08" w:rsidRDefault="00F33A08" w:rsidP="00065F4A">
      <w:pPr>
        <w:ind w:firstLine="0"/>
      </w:pPr>
    </w:p>
    <w:p w:rsidR="00F33A08" w:rsidRDefault="00AD2E77" w:rsidP="00065F4A">
      <w:pPr>
        <w:ind w:firstLine="0"/>
      </w:pPr>
      <w:r>
        <w:t xml:space="preserve">9 – Images </w:t>
      </w:r>
    </w:p>
    <w:p w:rsidR="00F33A08" w:rsidRDefault="00302BE2" w:rsidP="00065F4A">
      <w:pPr>
        <w:ind w:firstLine="0"/>
      </w:pPr>
      <w:r>
        <w:tab/>
        <w:t xml:space="preserve">Contents. Urban images can be aerial images, street view images, land use images, and nightlight images. Typically they have the coordinate information. </w:t>
      </w:r>
      <w:r w:rsidR="00556917">
        <w:t xml:space="preserve">Other images are the images from the Websites, such as house images from Zillow, room images from Airbnb, etc. Check the Web-scraping section for more details. </w:t>
      </w:r>
    </w:p>
    <w:p w:rsidR="00302BE2" w:rsidRDefault="00302BE2" w:rsidP="00065F4A">
      <w:pPr>
        <w:ind w:firstLine="0"/>
      </w:pPr>
      <w:r>
        <w:tab/>
        <w:t xml:space="preserve">Resources. </w:t>
      </w:r>
      <w:r w:rsidRPr="00556917">
        <w:rPr>
          <w:b/>
        </w:rPr>
        <w:t>Google Maps Static API</w:t>
      </w:r>
      <w:r>
        <w:t xml:space="preserve"> can be used to collect aerial images</w:t>
      </w:r>
      <w:r>
        <w:rPr>
          <w:rStyle w:val="FootnoteReference"/>
        </w:rPr>
        <w:footnoteReference w:id="63"/>
      </w:r>
      <w:r>
        <w:t xml:space="preserve">, and </w:t>
      </w:r>
      <w:r w:rsidRPr="00556917">
        <w:rPr>
          <w:b/>
        </w:rPr>
        <w:t>Google Static Street View API</w:t>
      </w:r>
      <w:r>
        <w:t xml:space="preserve"> can be used to collect street view images</w:t>
      </w:r>
      <w:r>
        <w:rPr>
          <w:rStyle w:val="FootnoteReference"/>
        </w:rPr>
        <w:footnoteReference w:id="64"/>
      </w:r>
      <w:r>
        <w:t xml:space="preserve">. Both have some </w:t>
      </w:r>
      <w:proofErr w:type="spellStart"/>
      <w:r>
        <w:t>Github</w:t>
      </w:r>
      <w:proofErr w:type="spellEnd"/>
      <w:r>
        <w:t xml:space="preserve"> tools to facilitate the use</w:t>
      </w:r>
      <w:r>
        <w:rPr>
          <w:rStyle w:val="FootnoteReference"/>
        </w:rPr>
        <w:footnoteReference w:id="65"/>
      </w:r>
      <w:r>
        <w:rPr>
          <w:rStyle w:val="FootnoteReference"/>
        </w:rPr>
        <w:footnoteReference w:id="66"/>
      </w:r>
      <w:r>
        <w:t xml:space="preserve">. Imagery information has been widely used in Remote Sensing, Geography, and many other communities. See also </w:t>
      </w:r>
      <w:r w:rsidRPr="00556917">
        <w:rPr>
          <w:b/>
        </w:rPr>
        <w:t>U.S. Geological Survey (USGS) Earth Explorer</w:t>
      </w:r>
      <w:r>
        <w:rPr>
          <w:rStyle w:val="FootnoteReference"/>
        </w:rPr>
        <w:footnoteReference w:id="67"/>
      </w:r>
      <w:r>
        <w:t xml:space="preserve">, </w:t>
      </w:r>
      <w:r w:rsidRPr="00556917">
        <w:rPr>
          <w:b/>
        </w:rPr>
        <w:t xml:space="preserve">Google </w:t>
      </w:r>
      <w:r w:rsidRPr="00556917">
        <w:rPr>
          <w:b/>
        </w:rPr>
        <w:lastRenderedPageBreak/>
        <w:t>Earth</w:t>
      </w:r>
      <w:r>
        <w:rPr>
          <w:rStyle w:val="FootnoteReference"/>
        </w:rPr>
        <w:footnoteReference w:id="68"/>
      </w:r>
      <w:r>
        <w:t xml:space="preserve">, </w:t>
      </w:r>
      <w:r w:rsidRPr="00556917">
        <w:rPr>
          <w:b/>
        </w:rPr>
        <w:t>Landsat-8 from NASA Earth Observing Systems</w:t>
      </w:r>
      <w:r>
        <w:rPr>
          <w:rStyle w:val="FootnoteReference"/>
        </w:rPr>
        <w:footnoteReference w:id="69"/>
      </w:r>
      <w:r w:rsidR="00FC71D8" w:rsidRPr="00FC71D8">
        <w:rPr>
          <w:vertAlign w:val="superscript"/>
        </w:rPr>
        <w:t>,</w:t>
      </w:r>
      <w:r w:rsidR="00556917">
        <w:rPr>
          <w:rStyle w:val="FootnoteReference"/>
        </w:rPr>
        <w:footnoteReference w:id="70"/>
      </w:r>
      <w:r>
        <w:t xml:space="preserve">, </w:t>
      </w:r>
      <w:r w:rsidR="00556917" w:rsidRPr="00556917">
        <w:rPr>
          <w:b/>
        </w:rPr>
        <w:t>VIIRS from National Centers for Environment Information</w:t>
      </w:r>
      <w:r w:rsidR="00556917">
        <w:rPr>
          <w:rStyle w:val="FootnoteReference"/>
        </w:rPr>
        <w:footnoteReference w:id="71"/>
      </w:r>
      <w:r w:rsidR="00556917">
        <w:t>,</w:t>
      </w:r>
      <w:r>
        <w:t xml:space="preserve"> University of Oregon libraries</w:t>
      </w:r>
      <w:r>
        <w:rPr>
          <w:rStyle w:val="FootnoteReference"/>
        </w:rPr>
        <w:footnoteReference w:id="72"/>
      </w:r>
      <w:r>
        <w:t xml:space="preserve">, and </w:t>
      </w:r>
      <w:proofErr w:type="spellStart"/>
      <w:r w:rsidRPr="00BF2980">
        <w:rPr>
          <w:b/>
        </w:rPr>
        <w:t>Xiaohu</w:t>
      </w:r>
      <w:proofErr w:type="spellEnd"/>
      <w:r w:rsidRPr="00BF2980">
        <w:rPr>
          <w:b/>
        </w:rPr>
        <w:t xml:space="preserve"> Zhang’s </w:t>
      </w:r>
      <w:proofErr w:type="spellStart"/>
      <w:r w:rsidRPr="00BF2980">
        <w:rPr>
          <w:b/>
        </w:rPr>
        <w:t>github</w:t>
      </w:r>
      <w:proofErr w:type="spellEnd"/>
      <w:r w:rsidRPr="00BF2980">
        <w:rPr>
          <w:b/>
        </w:rPr>
        <w:t xml:space="preserve"> repository</w:t>
      </w:r>
      <w:r>
        <w:rPr>
          <w:rStyle w:val="FootnoteReference"/>
        </w:rPr>
        <w:footnoteReference w:id="73"/>
      </w:r>
      <w:r>
        <w:t>. See also the papers from the remote sensing and geography communities.</w:t>
      </w:r>
      <w:r w:rsidR="00556917">
        <w:t xml:space="preserve"> </w:t>
      </w:r>
    </w:p>
    <w:p w:rsidR="00556917" w:rsidRDefault="00556917" w:rsidP="00065F4A">
      <w:pPr>
        <w:ind w:firstLine="0"/>
      </w:pPr>
      <w:r>
        <w:tab/>
        <w:t xml:space="preserve">Remaining questions: (1) How to collect high-resolution nightlight images for Chicago area? </w:t>
      </w:r>
    </w:p>
    <w:p w:rsidR="00556917" w:rsidRDefault="00556917" w:rsidP="00065F4A">
      <w:pPr>
        <w:ind w:firstLine="0"/>
      </w:pPr>
    </w:p>
    <w:p w:rsidR="00556917" w:rsidRDefault="00556917" w:rsidP="00065F4A">
      <w:pPr>
        <w:ind w:firstLine="0"/>
      </w:pPr>
      <w:r>
        <w:t>10 – OpenStreetMap (OSM) and Point-of-Interests (POIs)</w:t>
      </w:r>
    </w:p>
    <w:p w:rsidR="00556917" w:rsidRDefault="00556917" w:rsidP="00065F4A">
      <w:pPr>
        <w:ind w:firstLine="0"/>
      </w:pPr>
      <w:r>
        <w:tab/>
        <w:t>Contents. OSM and POIs are related, but OSM is a data source, while POIs are the data. OSM provide information about road networks, rail networks, nature, water bodies, land use, building footprints, places, and POIs.</w:t>
      </w:r>
    </w:p>
    <w:p w:rsidR="00556917" w:rsidRDefault="00556917" w:rsidP="00065F4A">
      <w:pPr>
        <w:ind w:firstLine="0"/>
      </w:pPr>
      <w:r>
        <w:tab/>
        <w:t xml:space="preserve">Resources. </w:t>
      </w:r>
      <w:r w:rsidRPr="00465D5E">
        <w:rPr>
          <w:b/>
        </w:rPr>
        <w:t>OSM</w:t>
      </w:r>
      <w:r>
        <w:t xml:space="preserve"> itself is a resource</w:t>
      </w:r>
      <w:r>
        <w:rPr>
          <w:rStyle w:val="FootnoteReference"/>
        </w:rPr>
        <w:footnoteReference w:id="74"/>
      </w:r>
      <w:r>
        <w:rPr>
          <w:rStyle w:val="FootnoteReference"/>
        </w:rPr>
        <w:footnoteReference w:id="75"/>
      </w:r>
      <w:r>
        <w:t xml:space="preserve">. While officially we should use </w:t>
      </w:r>
      <w:r w:rsidRPr="00465D5E">
        <w:rPr>
          <w:b/>
        </w:rPr>
        <w:t>Overpass API</w:t>
      </w:r>
      <w:r>
        <w:t xml:space="preserve"> to download information from OSM, researchers have provided tools to facilitate downloading a large amount of data from OSM, including </w:t>
      </w:r>
      <w:proofErr w:type="spellStart"/>
      <w:r w:rsidRPr="00465D5E">
        <w:rPr>
          <w:b/>
        </w:rPr>
        <w:t>BBBike</w:t>
      </w:r>
      <w:proofErr w:type="spellEnd"/>
      <w:r>
        <w:rPr>
          <w:rStyle w:val="FootnoteReference"/>
        </w:rPr>
        <w:footnoteReference w:id="76"/>
      </w:r>
      <w:r w:rsidR="007C4AA8">
        <w:t>,</w:t>
      </w:r>
      <w:r>
        <w:t xml:space="preserve"> </w:t>
      </w:r>
      <w:proofErr w:type="spellStart"/>
      <w:r w:rsidRPr="00465D5E">
        <w:rPr>
          <w:b/>
        </w:rPr>
        <w:t>GeoFabric</w:t>
      </w:r>
      <w:proofErr w:type="spellEnd"/>
      <w:r>
        <w:rPr>
          <w:rStyle w:val="FootnoteReference"/>
        </w:rPr>
        <w:footnoteReference w:id="77"/>
      </w:r>
      <w:r w:rsidR="007C4AA8">
        <w:t xml:space="preserve">, and </w:t>
      </w:r>
      <w:r w:rsidR="007C4AA8" w:rsidRPr="00465D5E">
        <w:rPr>
          <w:b/>
        </w:rPr>
        <w:t>Overpass-</w:t>
      </w:r>
      <w:proofErr w:type="spellStart"/>
      <w:r w:rsidR="007C4AA8" w:rsidRPr="00465D5E">
        <w:rPr>
          <w:b/>
        </w:rPr>
        <w:t>Tubo</w:t>
      </w:r>
      <w:proofErr w:type="spellEnd"/>
      <w:r w:rsidR="007C4AA8">
        <w:rPr>
          <w:rStyle w:val="FootnoteReference"/>
        </w:rPr>
        <w:footnoteReference w:id="78"/>
      </w:r>
      <w:r>
        <w:t xml:space="preserve">. However, both Anson Stewart and Justin Anderson told me that the POIs from OSM are not representative. </w:t>
      </w:r>
      <w:r w:rsidR="007C4AA8">
        <w:t xml:space="preserve">Justin recommended </w:t>
      </w:r>
      <w:r w:rsidR="007C4AA8" w:rsidRPr="00465D5E">
        <w:rPr>
          <w:b/>
        </w:rPr>
        <w:t>Google Place API</w:t>
      </w:r>
      <w:r w:rsidR="00561C7A" w:rsidRPr="00465D5E">
        <w:rPr>
          <w:b/>
        </w:rPr>
        <w:t xml:space="preserve"> </w:t>
      </w:r>
      <w:r w:rsidR="007C4AA8">
        <w:t xml:space="preserve">and </w:t>
      </w:r>
      <w:r w:rsidR="00561C7A" w:rsidRPr="00465D5E">
        <w:rPr>
          <w:b/>
        </w:rPr>
        <w:t>Foursquare</w:t>
      </w:r>
      <w:r w:rsidR="00561C7A">
        <w:t xml:space="preserve">, while Anson recommended checking </w:t>
      </w:r>
      <w:r w:rsidR="00561C7A" w:rsidRPr="00465D5E">
        <w:rPr>
          <w:b/>
        </w:rPr>
        <w:t>Chicago Cityscape</w:t>
      </w:r>
      <w:r w:rsidR="00561C7A">
        <w:rPr>
          <w:rStyle w:val="FootnoteReference"/>
        </w:rPr>
        <w:footnoteReference w:id="79"/>
      </w:r>
      <w:r w:rsidR="00561C7A">
        <w:rPr>
          <w:rStyle w:val="FootnoteReference"/>
        </w:rPr>
        <w:footnoteReference w:id="80"/>
      </w:r>
      <w:r w:rsidR="00561C7A">
        <w:t xml:space="preserve"> for more details. </w:t>
      </w:r>
    </w:p>
    <w:p w:rsidR="00561C7A" w:rsidRDefault="00561C7A" w:rsidP="00065F4A">
      <w:pPr>
        <w:ind w:firstLine="0"/>
      </w:pPr>
      <w:r>
        <w:tab/>
        <w:t>Remaining questions. None.</w:t>
      </w:r>
      <w:r w:rsidR="00465D5E">
        <w:t xml:space="preserve"> </w:t>
      </w:r>
    </w:p>
    <w:p w:rsidR="00561C7A" w:rsidRDefault="00561C7A" w:rsidP="00065F4A">
      <w:pPr>
        <w:ind w:firstLine="0"/>
      </w:pPr>
    </w:p>
    <w:p w:rsidR="00561C7A" w:rsidRDefault="002B3ECA" w:rsidP="00065F4A">
      <w:pPr>
        <w:ind w:firstLine="0"/>
      </w:pPr>
      <w:r>
        <w:t>11 – Mobility-Related Topics</w:t>
      </w:r>
    </w:p>
    <w:p w:rsidR="002B3ECA" w:rsidRDefault="00465D5E" w:rsidP="00065F4A">
      <w:pPr>
        <w:ind w:firstLine="0"/>
      </w:pPr>
      <w:r>
        <w:lastRenderedPageBreak/>
        <w:tab/>
        <w:t xml:space="preserve">Contents. The topics related to human dynamics include </w:t>
      </w:r>
      <w:r w:rsidRPr="00B0007F">
        <w:rPr>
          <w:b/>
        </w:rPr>
        <w:t xml:space="preserve">COVID, energy, public health (e.g. air pollution), </w:t>
      </w:r>
      <w:r w:rsidRPr="00B0007F">
        <w:t>and</w:t>
      </w:r>
      <w:r w:rsidRPr="00B0007F">
        <w:rPr>
          <w:b/>
        </w:rPr>
        <w:t xml:space="preserve"> natural disaster</w:t>
      </w:r>
      <w:r>
        <w:t>. These are very broad topics, so I only provide a nutshell about the resources.</w:t>
      </w:r>
    </w:p>
    <w:p w:rsidR="00465D5E" w:rsidRDefault="00465D5E" w:rsidP="00065F4A">
      <w:pPr>
        <w:ind w:firstLine="0"/>
      </w:pPr>
      <w:r>
        <w:tab/>
        <w:t xml:space="preserve">Resources. </w:t>
      </w:r>
      <w:r w:rsidRPr="006B61D7">
        <w:rPr>
          <w:b/>
        </w:rPr>
        <w:t>City of Chicago</w:t>
      </w:r>
      <w:r>
        <w:t xml:space="preserve"> provides the vaccine and infection information by Zip codes</w:t>
      </w:r>
      <w:r>
        <w:rPr>
          <w:rStyle w:val="FootnoteReference"/>
        </w:rPr>
        <w:footnoteReference w:id="81"/>
      </w:r>
      <w:r>
        <w:t xml:space="preserve">. See also the </w:t>
      </w:r>
      <w:r w:rsidRPr="006B61D7">
        <w:rPr>
          <w:b/>
        </w:rPr>
        <w:t>multiscale dynamic human mobility flow</w:t>
      </w:r>
      <w:r>
        <w:t xml:space="preserve"> paper </w:t>
      </w:r>
      <w:r w:rsidR="00E572C0">
        <w:t xml:space="preserve">and </w:t>
      </w:r>
      <w:proofErr w:type="spellStart"/>
      <w:r w:rsidR="00E572C0" w:rsidRPr="00E572C0">
        <w:rPr>
          <w:b/>
        </w:rPr>
        <w:t>SafeGraph</w:t>
      </w:r>
      <w:proofErr w:type="spellEnd"/>
      <w:r w:rsidR="00E572C0">
        <w:t xml:space="preserve"> </w:t>
      </w:r>
      <w:r>
        <w:t>for mobility under COVID</w:t>
      </w:r>
      <w:r>
        <w:rPr>
          <w:rStyle w:val="FootnoteReference"/>
        </w:rPr>
        <w:footnoteReference w:id="82"/>
      </w:r>
      <w:r>
        <w:t xml:space="preserve">. The gas and electricity of buildings are provided by </w:t>
      </w:r>
      <w:r w:rsidRPr="006B61D7">
        <w:rPr>
          <w:b/>
        </w:rPr>
        <w:t>City of Chicago</w:t>
      </w:r>
      <w:r>
        <w:rPr>
          <w:rStyle w:val="FootnoteReference"/>
        </w:rPr>
        <w:footnoteReference w:id="83"/>
      </w:r>
      <w:r>
        <w:t xml:space="preserve">. See also a recent </w:t>
      </w:r>
      <w:r w:rsidRPr="006B61D7">
        <w:rPr>
          <w:b/>
        </w:rPr>
        <w:t>Nature Energy paper</w:t>
      </w:r>
      <w:r>
        <w:t xml:space="preserve">, which uses </w:t>
      </w:r>
      <w:r w:rsidRPr="006B61D7">
        <w:rPr>
          <w:b/>
        </w:rPr>
        <w:t>NHTS data set</w:t>
      </w:r>
      <w:r>
        <w:rPr>
          <w:rStyle w:val="FootnoteReference"/>
        </w:rPr>
        <w:footnoteReference w:id="84"/>
      </w:r>
      <w:r>
        <w:t xml:space="preserve">. </w:t>
      </w:r>
      <w:r w:rsidRPr="006B61D7">
        <w:rPr>
          <w:b/>
        </w:rPr>
        <w:t>Retail electricity sales</w:t>
      </w:r>
      <w:r>
        <w:t xml:space="preserve"> data regarding companies can be found online</w:t>
      </w:r>
      <w:r>
        <w:rPr>
          <w:rStyle w:val="FootnoteReference"/>
        </w:rPr>
        <w:footnoteReference w:id="85"/>
      </w:r>
      <w:r>
        <w:t xml:space="preserve">. </w:t>
      </w:r>
      <w:r w:rsidRPr="006B61D7">
        <w:rPr>
          <w:b/>
        </w:rPr>
        <w:t>Array of Things (</w:t>
      </w:r>
      <w:proofErr w:type="spellStart"/>
      <w:r w:rsidRPr="006B61D7">
        <w:rPr>
          <w:b/>
        </w:rPr>
        <w:t>AoT</w:t>
      </w:r>
      <w:proofErr w:type="spellEnd"/>
      <w:r w:rsidRPr="006B61D7">
        <w:rPr>
          <w:b/>
        </w:rPr>
        <w:t xml:space="preserve">) </w:t>
      </w:r>
      <w:r>
        <w:t>provide the air quality and the vehicle-pedestrian counts for 4 years with relatively real-time information in Chicago</w:t>
      </w:r>
      <w:r>
        <w:rPr>
          <w:rStyle w:val="FootnoteReference"/>
        </w:rPr>
        <w:footnoteReference w:id="86"/>
      </w:r>
      <w:r w:rsidR="00E662C0" w:rsidRPr="00E662C0">
        <w:rPr>
          <w:vertAlign w:val="superscript"/>
        </w:rPr>
        <w:t>,</w:t>
      </w:r>
      <w:r>
        <w:rPr>
          <w:rStyle w:val="FootnoteReference"/>
        </w:rPr>
        <w:footnoteReference w:id="87"/>
      </w:r>
      <w:r>
        <w:t xml:space="preserve">, however, Madelaine suggests that the </w:t>
      </w:r>
      <w:proofErr w:type="spellStart"/>
      <w:r>
        <w:t>AoT</w:t>
      </w:r>
      <w:proofErr w:type="spellEnd"/>
      <w:r>
        <w:t xml:space="preserve"> sensors did not work as expected, and </w:t>
      </w:r>
      <w:r w:rsidRPr="006B61D7">
        <w:rPr>
          <w:b/>
        </w:rPr>
        <w:t>Microsoft</w:t>
      </w:r>
      <w:r>
        <w:t xml:space="preserve"> will implement large-scale sensors </w:t>
      </w:r>
      <w:r w:rsidR="006B61D7">
        <w:t xml:space="preserve">starting in June, 2021. </w:t>
      </w:r>
      <w:r w:rsidR="00E662C0">
        <w:t xml:space="preserve">Besides, </w:t>
      </w:r>
      <w:r w:rsidR="00E662C0" w:rsidRPr="00E662C0">
        <w:rPr>
          <w:b/>
        </w:rPr>
        <w:t>Centers for Disease Control and Prevention</w:t>
      </w:r>
      <w:r w:rsidR="00E662C0">
        <w:t xml:space="preserve"> (CDC) conducted a </w:t>
      </w:r>
      <w:r w:rsidR="00E662C0" w:rsidRPr="00E662C0">
        <w:rPr>
          <w:b/>
        </w:rPr>
        <w:t>500 Cities Project (2016-2019)</w:t>
      </w:r>
      <w:r w:rsidR="00E662C0">
        <w:rPr>
          <w:rStyle w:val="FootnoteReference"/>
          <w:b/>
        </w:rPr>
        <w:footnoteReference w:id="88"/>
      </w:r>
      <w:r w:rsidR="00E662C0">
        <w:t xml:space="preserve"> to measure health outcomes at the census tract level, including tens of health outcomes, unhealthy behavior, and preventions. This 500 Cities Project evolves into the project of </w:t>
      </w:r>
      <w:r w:rsidR="00E662C0" w:rsidRPr="00E662C0">
        <w:rPr>
          <w:b/>
        </w:rPr>
        <w:t>PLACES</w:t>
      </w:r>
      <w:r w:rsidR="00E662C0">
        <w:t xml:space="preserve"> in 2020</w:t>
      </w:r>
      <w:r w:rsidR="00E662C0">
        <w:rPr>
          <w:rStyle w:val="FootnoteReference"/>
        </w:rPr>
        <w:footnoteReference w:id="89"/>
      </w:r>
      <w:r w:rsidR="00E662C0">
        <w:t xml:space="preserve">. </w:t>
      </w:r>
      <w:r w:rsidR="006B61D7">
        <w:t xml:space="preserve">Some flooding information can also be found on </w:t>
      </w:r>
      <w:r w:rsidR="006B61D7" w:rsidRPr="006B61D7">
        <w:rPr>
          <w:b/>
        </w:rPr>
        <w:t>City of Chicago data portal</w:t>
      </w:r>
      <w:r w:rsidR="006B61D7">
        <w:rPr>
          <w:rStyle w:val="FootnoteReference"/>
        </w:rPr>
        <w:footnoteReference w:id="90"/>
      </w:r>
      <w:r w:rsidR="006B61D7">
        <w:t>.</w:t>
      </w:r>
      <w:r w:rsidR="00811B51">
        <w:t xml:space="preserve"> </w:t>
      </w:r>
    </w:p>
    <w:p w:rsidR="00465D5E" w:rsidRDefault="00465D5E" w:rsidP="00065F4A">
      <w:pPr>
        <w:ind w:firstLine="0"/>
      </w:pPr>
      <w:r>
        <w:tab/>
        <w:t>Remaining questions</w:t>
      </w:r>
      <w:r w:rsidR="00FC71D8">
        <w:t xml:space="preserve"> and TBD</w:t>
      </w:r>
      <w:r>
        <w:t>: (1) How to obtain travel</w:t>
      </w:r>
      <w:r w:rsidR="00FC71D8">
        <w:t>-</w:t>
      </w:r>
      <w:r>
        <w:t>energy data? (2) What is</w:t>
      </w:r>
      <w:r w:rsidR="0054671F">
        <w:t xml:space="preserve"> in</w:t>
      </w:r>
      <w:r>
        <w:t xml:space="preserve"> the retail electricity sales data? </w:t>
      </w:r>
    </w:p>
    <w:p w:rsidR="00561C7A" w:rsidRDefault="00561C7A" w:rsidP="00065F4A">
      <w:pPr>
        <w:ind w:firstLine="0"/>
      </w:pPr>
    </w:p>
    <w:p w:rsidR="00E572C0" w:rsidRDefault="00E572C0" w:rsidP="00065F4A">
      <w:pPr>
        <w:ind w:firstLine="0"/>
      </w:pPr>
      <w:r>
        <w:t>12 – Web scraping data</w:t>
      </w:r>
      <w:r w:rsidR="00A40849">
        <w:t xml:space="preserve"> </w:t>
      </w:r>
    </w:p>
    <w:p w:rsidR="00E572C0" w:rsidRDefault="009566FF" w:rsidP="00065F4A">
      <w:pPr>
        <w:ind w:firstLine="0"/>
      </w:pPr>
      <w:r>
        <w:tab/>
        <w:t xml:space="preserve">Contents. Web scraping skills can help to collect the information from websites, such as </w:t>
      </w:r>
      <w:r w:rsidRPr="00116C42">
        <w:rPr>
          <w:b/>
        </w:rPr>
        <w:t xml:space="preserve">Yelp, Bookings, Zillow, Twitter, Amazon reviews, Cars, </w:t>
      </w:r>
      <w:r w:rsidR="000B020C" w:rsidRPr="00116C42">
        <w:rPr>
          <w:b/>
        </w:rPr>
        <w:t>Airbnb, Wikipedia</w:t>
      </w:r>
      <w:r w:rsidR="000B020C">
        <w:t xml:space="preserve">, </w:t>
      </w:r>
      <w:r>
        <w:t xml:space="preserve">among many </w:t>
      </w:r>
      <w:r>
        <w:lastRenderedPageBreak/>
        <w:t xml:space="preserve">others. The possibility is infinite – as long as we can see the information on the web pages, theoretically we can collect the data. For example, we are able to collect the </w:t>
      </w:r>
      <w:r w:rsidRPr="00AB1B19">
        <w:rPr>
          <w:b/>
        </w:rPr>
        <w:t>tweets and likes from Twitter</w:t>
      </w:r>
      <w:r>
        <w:t xml:space="preserve">, </w:t>
      </w:r>
      <w:r w:rsidRPr="00AB1B19">
        <w:rPr>
          <w:b/>
        </w:rPr>
        <w:t>price and images from Zillow</w:t>
      </w:r>
      <w:r>
        <w:t xml:space="preserve">, </w:t>
      </w:r>
      <w:r w:rsidRPr="00AB1B19">
        <w:rPr>
          <w:b/>
        </w:rPr>
        <w:t>comments and stars from Yelp</w:t>
      </w:r>
      <w:r>
        <w:t>, etc.</w:t>
      </w:r>
    </w:p>
    <w:p w:rsidR="009566FF" w:rsidRDefault="009566FF" w:rsidP="00065F4A">
      <w:pPr>
        <w:ind w:firstLine="0"/>
      </w:pPr>
      <w:r>
        <w:tab/>
        <w:t>Resources. Most of the websites provide APIs to facilitate data collection</w:t>
      </w:r>
      <w:r w:rsidR="000B020C">
        <w:t>, or sometimes directly example data sets</w:t>
      </w:r>
      <w:r>
        <w:t xml:space="preserve">. Examples include </w:t>
      </w:r>
      <w:r w:rsidRPr="00AB1B19">
        <w:rPr>
          <w:b/>
        </w:rPr>
        <w:t xml:space="preserve">Zillow </w:t>
      </w:r>
      <w:proofErr w:type="spellStart"/>
      <w:r w:rsidRPr="00AB1B19">
        <w:rPr>
          <w:b/>
        </w:rPr>
        <w:t>GetSearchResults</w:t>
      </w:r>
      <w:proofErr w:type="spellEnd"/>
      <w:r w:rsidRPr="00AB1B19">
        <w:rPr>
          <w:b/>
        </w:rPr>
        <w:t xml:space="preserve"> API</w:t>
      </w:r>
      <w:r>
        <w:rPr>
          <w:rStyle w:val="FootnoteReference"/>
        </w:rPr>
        <w:footnoteReference w:id="91"/>
      </w:r>
      <w:r>
        <w:t xml:space="preserve">, </w:t>
      </w:r>
      <w:r w:rsidRPr="00AB1B19">
        <w:rPr>
          <w:b/>
        </w:rPr>
        <w:t>Twitter developer API</w:t>
      </w:r>
      <w:r>
        <w:rPr>
          <w:rStyle w:val="FootnoteReference"/>
        </w:rPr>
        <w:footnoteReference w:id="92"/>
      </w:r>
      <w:r>
        <w:t xml:space="preserve">, </w:t>
      </w:r>
      <w:r w:rsidR="000B020C">
        <w:t xml:space="preserve">and </w:t>
      </w:r>
      <w:r w:rsidRPr="00AB1B19">
        <w:rPr>
          <w:b/>
        </w:rPr>
        <w:t>Yelp open data sets</w:t>
      </w:r>
      <w:r>
        <w:rPr>
          <w:rStyle w:val="FootnoteReference"/>
        </w:rPr>
        <w:footnoteReference w:id="93"/>
      </w:r>
      <w:r w:rsidR="000B020C">
        <w:t>.</w:t>
      </w:r>
      <w:r>
        <w:t xml:space="preserve"> </w:t>
      </w:r>
      <w:r w:rsidR="000B020C">
        <w:t xml:space="preserve">Researchers have also attempted to provide efficient </w:t>
      </w:r>
      <w:r w:rsidR="000B020C" w:rsidRPr="00AB1B19">
        <w:rPr>
          <w:b/>
        </w:rPr>
        <w:t>modules on</w:t>
      </w:r>
      <w:r w:rsidR="000B020C">
        <w:t xml:space="preserve"> </w:t>
      </w:r>
      <w:proofErr w:type="spellStart"/>
      <w:r w:rsidR="000B020C" w:rsidRPr="00AB1B19">
        <w:rPr>
          <w:b/>
        </w:rPr>
        <w:t>Github</w:t>
      </w:r>
      <w:proofErr w:type="spellEnd"/>
      <w:r w:rsidR="000B020C">
        <w:t xml:space="preserve"> or </w:t>
      </w:r>
      <w:r w:rsidR="000B020C" w:rsidRPr="00AB1B19">
        <w:rPr>
          <w:b/>
        </w:rPr>
        <w:t>Medium</w:t>
      </w:r>
      <w:r w:rsidR="000B020C">
        <w:t xml:space="preserve"> to facilitate web scraping, such as </w:t>
      </w:r>
      <w:r w:rsidR="000B020C" w:rsidRPr="00AB1B19">
        <w:rPr>
          <w:b/>
        </w:rPr>
        <w:t>Zillow data</w:t>
      </w:r>
      <w:r w:rsidR="000B020C">
        <w:rPr>
          <w:rStyle w:val="FootnoteReference"/>
        </w:rPr>
        <w:footnoteReference w:id="94"/>
      </w:r>
      <w:r w:rsidR="000B020C" w:rsidRPr="000B020C">
        <w:rPr>
          <w:vertAlign w:val="superscript"/>
        </w:rPr>
        <w:t>,</w:t>
      </w:r>
      <w:r w:rsidR="000B020C">
        <w:rPr>
          <w:rStyle w:val="FootnoteReference"/>
        </w:rPr>
        <w:footnoteReference w:id="95"/>
      </w:r>
      <w:r w:rsidR="000B020C">
        <w:t xml:space="preserve">, </w:t>
      </w:r>
      <w:proofErr w:type="spellStart"/>
      <w:r w:rsidR="000B020C" w:rsidRPr="00AB1B19">
        <w:rPr>
          <w:b/>
        </w:rPr>
        <w:t>Twint</w:t>
      </w:r>
      <w:proofErr w:type="spellEnd"/>
      <w:r w:rsidR="000B020C" w:rsidRPr="00AB1B19">
        <w:rPr>
          <w:b/>
        </w:rPr>
        <w:t xml:space="preserve"> package</w:t>
      </w:r>
      <w:r w:rsidR="000B020C">
        <w:rPr>
          <w:rStyle w:val="FootnoteReference"/>
        </w:rPr>
        <w:footnoteReference w:id="96"/>
      </w:r>
      <w:r w:rsidR="000B020C">
        <w:t>, etc. Since websites change their structures regularly, each individual web scraping module can only work for a relatively short period of time. Some web scraping techniques can be found on research papers using them (e.g. Yelp</w:t>
      </w:r>
      <w:r w:rsidR="000B020C">
        <w:rPr>
          <w:rStyle w:val="FootnoteReference"/>
        </w:rPr>
        <w:footnoteReference w:id="97"/>
      </w:r>
      <w:r w:rsidR="000B020C">
        <w:t xml:space="preserve">). In addition, there are professional web scraping groups (e.g. </w:t>
      </w:r>
      <w:proofErr w:type="spellStart"/>
      <w:r w:rsidR="000B020C" w:rsidRPr="00AB1B19">
        <w:rPr>
          <w:b/>
        </w:rPr>
        <w:t>Scrapehero</w:t>
      </w:r>
      <w:proofErr w:type="spellEnd"/>
      <w:r w:rsidR="000B020C">
        <w:rPr>
          <w:rStyle w:val="FootnoteReference"/>
        </w:rPr>
        <w:footnoteReference w:id="98"/>
      </w:r>
      <w:r w:rsidR="000B020C">
        <w:t xml:space="preserve">) to provide professional suggestions and services for web scraping, and web scraping </w:t>
      </w:r>
      <w:proofErr w:type="spellStart"/>
      <w:r w:rsidR="000B020C">
        <w:t>softwares</w:t>
      </w:r>
      <w:proofErr w:type="spellEnd"/>
      <w:r w:rsidR="000B020C">
        <w:t xml:space="preserve"> (e.g. </w:t>
      </w:r>
      <w:proofErr w:type="spellStart"/>
      <w:r w:rsidR="000B020C" w:rsidRPr="00AB1B19">
        <w:rPr>
          <w:b/>
        </w:rPr>
        <w:t>WebHarvy</w:t>
      </w:r>
      <w:proofErr w:type="spellEnd"/>
      <w:r w:rsidR="000B020C">
        <w:rPr>
          <w:rStyle w:val="FootnoteReference"/>
        </w:rPr>
        <w:footnoteReference w:id="99"/>
      </w:r>
      <w:r w:rsidR="000B020C">
        <w:t>) with visual interface to facilitate individual data collection efforts. The professional websites teach how to scrape in a large scale without being detected</w:t>
      </w:r>
      <w:r w:rsidR="000B020C">
        <w:rPr>
          <w:rStyle w:val="FootnoteReference"/>
        </w:rPr>
        <w:footnoteReference w:id="100"/>
      </w:r>
      <w:r w:rsidR="000B020C" w:rsidRPr="000B020C">
        <w:rPr>
          <w:vertAlign w:val="superscript"/>
        </w:rPr>
        <w:t>,</w:t>
      </w:r>
      <w:r w:rsidR="000B020C">
        <w:rPr>
          <w:rStyle w:val="FootnoteReference"/>
        </w:rPr>
        <w:footnoteReference w:id="101"/>
      </w:r>
      <w:r w:rsidR="000B020C">
        <w:t>.</w:t>
      </w:r>
    </w:p>
    <w:p w:rsidR="009566FF" w:rsidRDefault="009566FF" w:rsidP="000B020C">
      <w:r>
        <w:t>Remaining questions</w:t>
      </w:r>
      <w:r w:rsidR="0054671F">
        <w:t xml:space="preserve"> and TBD</w:t>
      </w:r>
      <w:r>
        <w:t>. (1) What is the general web</w:t>
      </w:r>
      <w:r w:rsidR="000B020C">
        <w:t xml:space="preserve"> </w:t>
      </w:r>
      <w:r>
        <w:t>scraping rules to follow</w:t>
      </w:r>
      <w:r w:rsidR="000B020C">
        <w:t xml:space="preserve">? (2) How to scrape both current and historical data from Twitter, Yelp, and Zillow? (3) How to scrape the images from the websites (e.g. Yelp, Zillow, and Airbnb)? (4) How to build up a </w:t>
      </w:r>
      <w:r w:rsidR="0054671F">
        <w:t>virtual</w:t>
      </w:r>
      <w:r w:rsidR="000B020C">
        <w:t xml:space="preserve"> network</w:t>
      </w:r>
      <w:r w:rsidR="0054671F">
        <w:t xml:space="preserve"> from Twitter</w:t>
      </w:r>
      <w:r w:rsidR="000B020C">
        <w:t xml:space="preserve">? </w:t>
      </w:r>
    </w:p>
    <w:p w:rsidR="009566FF" w:rsidRDefault="009566FF" w:rsidP="00065F4A">
      <w:pPr>
        <w:ind w:firstLine="0"/>
      </w:pPr>
    </w:p>
    <w:p w:rsidR="00E572C0" w:rsidRDefault="00E572C0" w:rsidP="00065F4A">
      <w:pPr>
        <w:ind w:firstLine="0"/>
      </w:pPr>
      <w:r>
        <w:t xml:space="preserve">13 – </w:t>
      </w:r>
      <w:r w:rsidR="000B020C">
        <w:t>Private d</w:t>
      </w:r>
      <w:r>
        <w:t>ata providers</w:t>
      </w:r>
    </w:p>
    <w:p w:rsidR="00E572C0" w:rsidRDefault="000B020C" w:rsidP="00065F4A">
      <w:pPr>
        <w:ind w:firstLine="0"/>
      </w:pPr>
      <w:r>
        <w:tab/>
        <w:t xml:space="preserve">Contents. </w:t>
      </w:r>
      <w:r w:rsidR="00A84FBC">
        <w:t>With collaboration, private d</w:t>
      </w:r>
      <w:r>
        <w:t>ata providers</w:t>
      </w:r>
      <w:r w:rsidR="00A84FBC">
        <w:t xml:space="preserve"> can give us the data sources that other people to not have access to. Typically the data are the </w:t>
      </w:r>
      <w:r w:rsidR="00A84FBC" w:rsidRPr="00AB1B19">
        <w:rPr>
          <w:b/>
        </w:rPr>
        <w:t>individual</w:t>
      </w:r>
      <w:r w:rsidR="00AB1B19">
        <w:rPr>
          <w:b/>
        </w:rPr>
        <w:t>-</w:t>
      </w:r>
      <w:r w:rsidR="00A84FBC" w:rsidRPr="00AB1B19">
        <w:rPr>
          <w:b/>
        </w:rPr>
        <w:t>level trajectory data</w:t>
      </w:r>
      <w:r w:rsidR="00A84FBC">
        <w:t xml:space="preserve">, which does not exist in the data sources above. </w:t>
      </w:r>
    </w:p>
    <w:p w:rsidR="00A84FBC" w:rsidRDefault="00A84FBC" w:rsidP="00065F4A">
      <w:pPr>
        <w:ind w:firstLine="0"/>
      </w:pPr>
      <w:r>
        <w:lastRenderedPageBreak/>
        <w:tab/>
        <w:t xml:space="preserve">Resources. Important data providers include </w:t>
      </w:r>
      <w:proofErr w:type="spellStart"/>
      <w:r w:rsidRPr="00AB1B19">
        <w:rPr>
          <w:b/>
        </w:rPr>
        <w:t>SafeGraph</w:t>
      </w:r>
      <w:proofErr w:type="spellEnd"/>
      <w:r>
        <w:t xml:space="preserve"> and </w:t>
      </w:r>
      <w:proofErr w:type="spellStart"/>
      <w:r w:rsidRPr="00AB1B19">
        <w:rPr>
          <w:b/>
        </w:rPr>
        <w:t>Cuebiq</w:t>
      </w:r>
      <w:proofErr w:type="spellEnd"/>
      <w:r>
        <w:t xml:space="preserve"> for individual mobility data, </w:t>
      </w:r>
      <w:proofErr w:type="spellStart"/>
      <w:r w:rsidRPr="00AB1B19">
        <w:rPr>
          <w:b/>
        </w:rPr>
        <w:t>Womply</w:t>
      </w:r>
      <w:proofErr w:type="spellEnd"/>
      <w:r>
        <w:t xml:space="preserve"> for the individual credit card and transaction data, and </w:t>
      </w:r>
      <w:r w:rsidRPr="00AB1B19">
        <w:rPr>
          <w:b/>
        </w:rPr>
        <w:t>Mastercard</w:t>
      </w:r>
      <w:r>
        <w:t xml:space="preserve"> for individual transaction data. A Chicago-specific data source is called </w:t>
      </w:r>
      <w:r w:rsidRPr="00AB1B19">
        <w:rPr>
          <w:b/>
        </w:rPr>
        <w:t>Chicago Cityscape</w:t>
      </w:r>
      <w:r>
        <w:t xml:space="preserve">, which is partially open to the public. </w:t>
      </w:r>
    </w:p>
    <w:p w:rsidR="000B020C" w:rsidRDefault="000B020C" w:rsidP="00065F4A">
      <w:pPr>
        <w:ind w:firstLine="0"/>
      </w:pPr>
      <w:r>
        <w:tab/>
        <w:t>Remaining questions</w:t>
      </w:r>
      <w:r w:rsidR="001B30AD">
        <w:t xml:space="preserve"> and TBD</w:t>
      </w:r>
      <w:r>
        <w:t xml:space="preserve">. (1) What is </w:t>
      </w:r>
      <w:r w:rsidR="001B30AD">
        <w:t xml:space="preserve">the </w:t>
      </w:r>
      <w:r>
        <w:t xml:space="preserve">exact </w:t>
      </w:r>
      <w:r w:rsidR="00A84FBC">
        <w:t>comparative advantage of the</w:t>
      </w:r>
      <w:r>
        <w:t xml:space="preserve"> data sets in Boston and Chicago from the </w:t>
      </w:r>
      <w:r w:rsidR="006A7F5F">
        <w:t>lab</w:t>
      </w:r>
      <w:r w:rsidR="00A84FBC">
        <w:t xml:space="preserve">? (2) What </w:t>
      </w:r>
      <w:r w:rsidR="00C82852">
        <w:t>do</w:t>
      </w:r>
      <w:r w:rsidR="00A84FBC">
        <w:t xml:space="preserve"> the data sets look like from </w:t>
      </w:r>
      <w:proofErr w:type="spellStart"/>
      <w:r w:rsidR="00A84FBC">
        <w:t>Cuebiq</w:t>
      </w:r>
      <w:proofErr w:type="spellEnd"/>
      <w:r w:rsidR="00A84FBC">
        <w:t xml:space="preserve">, </w:t>
      </w:r>
      <w:proofErr w:type="spellStart"/>
      <w:r w:rsidR="00A84FBC">
        <w:t>Womply</w:t>
      </w:r>
      <w:proofErr w:type="spellEnd"/>
      <w:r w:rsidR="00A84FBC">
        <w:t xml:space="preserve">, and Mastercard? </w:t>
      </w:r>
      <w:r w:rsidR="00E0519F">
        <w:t xml:space="preserve">Do they have the individual socio-demographics? </w:t>
      </w:r>
      <w:r w:rsidR="00A84FBC">
        <w:t xml:space="preserve">(3) What is in the Chicago Cityscape data set? </w:t>
      </w:r>
    </w:p>
    <w:p w:rsidR="000B020C" w:rsidRDefault="000B020C" w:rsidP="00065F4A">
      <w:pPr>
        <w:ind w:firstLine="0"/>
      </w:pPr>
    </w:p>
    <w:p w:rsidR="00E572C0" w:rsidRDefault="00E572C0" w:rsidP="00065F4A">
      <w:pPr>
        <w:ind w:firstLine="0"/>
      </w:pPr>
      <w:r>
        <w:t xml:space="preserve">14 – Others </w:t>
      </w:r>
    </w:p>
    <w:p w:rsidR="006B61D7" w:rsidRDefault="00A84FBC" w:rsidP="00065F4A">
      <w:pPr>
        <w:ind w:firstLine="0"/>
      </w:pPr>
      <w:r>
        <w:tab/>
        <w:t xml:space="preserve">Contents. Other data sets include </w:t>
      </w:r>
      <w:r w:rsidRPr="00AB1B19">
        <w:rPr>
          <w:b/>
        </w:rPr>
        <w:t>weather</w:t>
      </w:r>
      <w:r>
        <w:rPr>
          <w:rStyle w:val="FootnoteReference"/>
        </w:rPr>
        <w:footnoteReference w:id="102"/>
      </w:r>
      <w:r w:rsidRPr="00A84FBC">
        <w:rPr>
          <w:vertAlign w:val="superscript"/>
        </w:rPr>
        <w:t>,</w:t>
      </w:r>
      <w:r>
        <w:rPr>
          <w:rStyle w:val="FootnoteReference"/>
        </w:rPr>
        <w:footnoteReference w:id="103"/>
      </w:r>
      <w:r>
        <w:t xml:space="preserve"> and </w:t>
      </w:r>
      <w:r w:rsidRPr="00AB1B19">
        <w:rPr>
          <w:b/>
        </w:rPr>
        <w:t>call detailed records (CDR)</w:t>
      </w:r>
      <w:r>
        <w:t xml:space="preserve"> data. </w:t>
      </w:r>
    </w:p>
    <w:p w:rsidR="00A84FBC" w:rsidRDefault="00A84FBC" w:rsidP="00065F4A">
      <w:pPr>
        <w:ind w:firstLine="0"/>
      </w:pPr>
      <w:r>
        <w:tab/>
        <w:t xml:space="preserve">Resources. The weather data is provided by the </w:t>
      </w:r>
      <w:r w:rsidRPr="00AB1B19">
        <w:rPr>
          <w:b/>
        </w:rPr>
        <w:t>National Centers for Environmental Information</w:t>
      </w:r>
      <w:r>
        <w:t>. I have not identified any resource for CDR data in Chicago (only Milan</w:t>
      </w:r>
      <w:r>
        <w:rPr>
          <w:rStyle w:val="FootnoteReference"/>
        </w:rPr>
        <w:footnoteReference w:id="104"/>
      </w:r>
      <w:r w:rsidRPr="00A84FBC">
        <w:rPr>
          <w:vertAlign w:val="superscript"/>
        </w:rPr>
        <w:t>,</w:t>
      </w:r>
      <w:r>
        <w:rPr>
          <w:rStyle w:val="FootnoteReference"/>
        </w:rPr>
        <w:footnoteReference w:id="105"/>
      </w:r>
      <w:r w:rsidR="00AE3D3B">
        <w:rPr>
          <w:vertAlign w:val="superscript"/>
        </w:rPr>
        <w:t>,</w:t>
      </w:r>
      <w:r w:rsidR="00AE3D3B">
        <w:rPr>
          <w:rStyle w:val="FootnoteReference"/>
        </w:rPr>
        <w:footnoteReference w:id="106"/>
      </w:r>
      <w:r>
        <w:t xml:space="preserve">). </w:t>
      </w:r>
    </w:p>
    <w:p w:rsidR="00A84FBC" w:rsidRDefault="00A84FBC" w:rsidP="00065F4A">
      <w:pPr>
        <w:ind w:firstLine="0"/>
      </w:pPr>
      <w:r>
        <w:tab/>
        <w:t xml:space="preserve">Remaining questions. (1) How to collect high-resolution spatiotemporal weather information? (2) Is it possible to get CDR data without private collaboration? (3) What happened to city of Milan, where the CDR data is open to the public? </w:t>
      </w:r>
    </w:p>
    <w:p w:rsidR="00556917" w:rsidRDefault="00556917" w:rsidP="00065F4A">
      <w:pPr>
        <w:ind w:firstLine="0"/>
      </w:pPr>
    </w:p>
    <w:p w:rsidR="00556917" w:rsidRDefault="00556917" w:rsidP="00065F4A">
      <w:pPr>
        <w:ind w:firstLine="0"/>
      </w:pPr>
    </w:p>
    <w:p w:rsidR="00FC3083" w:rsidRDefault="00FC3083" w:rsidP="00924ECC">
      <w:pPr>
        <w:ind w:firstLine="0"/>
      </w:pPr>
    </w:p>
    <w:sectPr w:rsidR="00FC3083">
      <w:headerReference w:type="default" r:id="rId9"/>
      <w:headerReference w:type="first" r:id="rId10"/>
      <w:footnotePr>
        <w:numRestart w:val="eachPage"/>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3518" w:rsidRDefault="00113518">
      <w:pPr>
        <w:spacing w:line="240" w:lineRule="auto"/>
      </w:pPr>
      <w:r>
        <w:separator/>
      </w:r>
    </w:p>
  </w:endnote>
  <w:endnote w:type="continuationSeparator" w:id="0">
    <w:p w:rsidR="00113518" w:rsidRDefault="001135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Arial"/>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3518" w:rsidRDefault="00113518">
      <w:pPr>
        <w:spacing w:line="240" w:lineRule="auto"/>
      </w:pPr>
      <w:r>
        <w:separator/>
      </w:r>
    </w:p>
  </w:footnote>
  <w:footnote w:type="continuationSeparator" w:id="0">
    <w:p w:rsidR="00113518" w:rsidRDefault="00113518">
      <w:pPr>
        <w:spacing w:line="240" w:lineRule="auto"/>
      </w:pPr>
      <w:r>
        <w:continuationSeparator/>
      </w:r>
    </w:p>
  </w:footnote>
  <w:footnote w:id="1">
    <w:p w:rsidR="00C414B6" w:rsidRPr="00751025" w:rsidRDefault="00C414B6" w:rsidP="00751025">
      <w:pPr>
        <w:pStyle w:val="FootnoteText"/>
        <w:rPr>
          <w:sz w:val="18"/>
          <w:szCs w:val="18"/>
        </w:rPr>
      </w:pPr>
      <w:r w:rsidRPr="00751025">
        <w:rPr>
          <w:rStyle w:val="FootnoteReference"/>
          <w:sz w:val="18"/>
          <w:szCs w:val="18"/>
        </w:rPr>
        <w:footnoteRef/>
      </w:r>
      <w:r w:rsidRPr="00751025">
        <w:rPr>
          <w:sz w:val="18"/>
          <w:szCs w:val="18"/>
        </w:rPr>
        <w:t xml:space="preserve"> </w:t>
      </w:r>
      <w:hyperlink r:id="rId1" w:history="1">
        <w:r w:rsidRPr="00751025">
          <w:rPr>
            <w:rStyle w:val="Hyperlink"/>
            <w:sz w:val="18"/>
            <w:szCs w:val="18"/>
          </w:rPr>
          <w:t>https://libguides.northwestern.edu/c.php?g=114808&amp;p=748275</w:t>
        </w:r>
      </w:hyperlink>
    </w:p>
  </w:footnote>
  <w:footnote w:id="2">
    <w:p w:rsidR="00C414B6" w:rsidRPr="001223BE" w:rsidRDefault="00C414B6" w:rsidP="001223BE">
      <w:pPr>
        <w:pStyle w:val="FootnoteText"/>
        <w:jc w:val="left"/>
        <w:rPr>
          <w:sz w:val="18"/>
          <w:szCs w:val="18"/>
        </w:rPr>
      </w:pPr>
      <w:r w:rsidRPr="001223BE">
        <w:rPr>
          <w:rStyle w:val="FootnoteReference"/>
          <w:sz w:val="18"/>
          <w:szCs w:val="18"/>
        </w:rPr>
        <w:footnoteRef/>
      </w:r>
      <w:r w:rsidRPr="001223BE">
        <w:rPr>
          <w:sz w:val="18"/>
          <w:szCs w:val="18"/>
        </w:rPr>
        <w:t xml:space="preserve"> </w:t>
      </w:r>
      <w:hyperlink r:id="rId2" w:history="1">
        <w:r w:rsidRPr="001223BE">
          <w:rPr>
            <w:rStyle w:val="Hyperlink"/>
            <w:sz w:val="18"/>
            <w:szCs w:val="18"/>
          </w:rPr>
          <w:t>http://csun.uic.edu/datasets.html</w:t>
        </w:r>
      </w:hyperlink>
    </w:p>
  </w:footnote>
  <w:footnote w:id="3">
    <w:p w:rsidR="00C414B6" w:rsidRPr="00810F51" w:rsidRDefault="00C414B6" w:rsidP="001223BE">
      <w:pPr>
        <w:pStyle w:val="FootnoteText"/>
        <w:jc w:val="left"/>
        <w:rPr>
          <w:sz w:val="18"/>
          <w:szCs w:val="18"/>
        </w:rPr>
      </w:pPr>
      <w:r w:rsidRPr="00810F51">
        <w:rPr>
          <w:rStyle w:val="FootnoteReference"/>
          <w:sz w:val="18"/>
          <w:szCs w:val="18"/>
        </w:rPr>
        <w:footnoteRef/>
      </w:r>
      <w:r w:rsidRPr="00810F51">
        <w:rPr>
          <w:sz w:val="18"/>
          <w:szCs w:val="18"/>
        </w:rPr>
        <w:t xml:space="preserve"> </w:t>
      </w:r>
      <w:hyperlink r:id="rId3" w:history="1">
        <w:r w:rsidRPr="00810F51">
          <w:rPr>
            <w:rStyle w:val="Hyperlink"/>
            <w:sz w:val="18"/>
            <w:szCs w:val="18"/>
          </w:rPr>
          <w:t>https://www.uis.edu/gis/projects/data/</w:t>
        </w:r>
      </w:hyperlink>
      <w:r w:rsidRPr="00810F51">
        <w:rPr>
          <w:sz w:val="18"/>
          <w:szCs w:val="18"/>
        </w:rPr>
        <w:t xml:space="preserve"> </w:t>
      </w:r>
    </w:p>
  </w:footnote>
  <w:footnote w:id="4">
    <w:p w:rsidR="00810F51" w:rsidRPr="00810F51" w:rsidRDefault="00810F51">
      <w:pPr>
        <w:pStyle w:val="FootnoteText"/>
        <w:rPr>
          <w:sz w:val="18"/>
          <w:szCs w:val="18"/>
        </w:rPr>
      </w:pPr>
      <w:r w:rsidRPr="00810F51">
        <w:rPr>
          <w:rStyle w:val="FootnoteReference"/>
          <w:sz w:val="18"/>
          <w:szCs w:val="18"/>
        </w:rPr>
        <w:footnoteRef/>
      </w:r>
      <w:r w:rsidRPr="00810F51">
        <w:rPr>
          <w:sz w:val="18"/>
          <w:szCs w:val="18"/>
        </w:rPr>
        <w:t xml:space="preserve"> </w:t>
      </w:r>
      <w:hyperlink r:id="rId4" w:history="1">
        <w:r w:rsidRPr="00810F51">
          <w:rPr>
            <w:rStyle w:val="Hyperlink"/>
            <w:sz w:val="18"/>
            <w:szCs w:val="18"/>
          </w:rPr>
          <w:t>https://data.cityofchicago.org/</w:t>
        </w:r>
      </w:hyperlink>
      <w:r w:rsidRPr="00810F51">
        <w:rPr>
          <w:sz w:val="18"/>
          <w:szCs w:val="18"/>
        </w:rPr>
        <w:t xml:space="preserve"> </w:t>
      </w:r>
    </w:p>
  </w:footnote>
  <w:footnote w:id="5">
    <w:p w:rsidR="00810F51" w:rsidRPr="00810F51" w:rsidRDefault="00810F51">
      <w:pPr>
        <w:pStyle w:val="FootnoteText"/>
        <w:rPr>
          <w:sz w:val="18"/>
          <w:szCs w:val="18"/>
        </w:rPr>
      </w:pPr>
      <w:r w:rsidRPr="00810F51">
        <w:rPr>
          <w:rStyle w:val="FootnoteReference"/>
          <w:sz w:val="18"/>
          <w:szCs w:val="18"/>
        </w:rPr>
        <w:footnoteRef/>
      </w:r>
      <w:r w:rsidRPr="00810F51">
        <w:rPr>
          <w:sz w:val="18"/>
          <w:szCs w:val="18"/>
        </w:rPr>
        <w:t xml:space="preserve"> </w:t>
      </w:r>
      <w:hyperlink r:id="rId5" w:history="1">
        <w:r w:rsidRPr="00810F51">
          <w:rPr>
            <w:rStyle w:val="Hyperlink"/>
            <w:sz w:val="18"/>
            <w:szCs w:val="18"/>
          </w:rPr>
          <w:t>https://gis-idot.opendata.arcgis.com/</w:t>
        </w:r>
      </w:hyperlink>
      <w:r w:rsidRPr="00810F51">
        <w:rPr>
          <w:sz w:val="18"/>
          <w:szCs w:val="18"/>
        </w:rPr>
        <w:t xml:space="preserve"> </w:t>
      </w:r>
    </w:p>
  </w:footnote>
  <w:footnote w:id="6">
    <w:p w:rsidR="00FC71D8" w:rsidRPr="00FC71D8" w:rsidRDefault="00FC71D8">
      <w:pPr>
        <w:pStyle w:val="FootnoteText"/>
        <w:rPr>
          <w:sz w:val="18"/>
          <w:szCs w:val="18"/>
        </w:rPr>
      </w:pPr>
      <w:r w:rsidRPr="00FC71D8">
        <w:rPr>
          <w:rStyle w:val="FootnoteReference"/>
          <w:sz w:val="18"/>
          <w:szCs w:val="18"/>
        </w:rPr>
        <w:footnoteRef/>
      </w:r>
      <w:r w:rsidRPr="00FC71D8">
        <w:rPr>
          <w:sz w:val="18"/>
          <w:szCs w:val="18"/>
        </w:rPr>
        <w:t xml:space="preserve"> </w:t>
      </w:r>
      <w:hyperlink r:id="rId6" w:history="1">
        <w:r w:rsidRPr="00FC71D8">
          <w:rPr>
            <w:rStyle w:val="Hyperlink"/>
            <w:sz w:val="18"/>
            <w:szCs w:val="18"/>
          </w:rPr>
          <w:t>https://www.bts.gov/browse-statistical-products-and-data</w:t>
        </w:r>
      </w:hyperlink>
      <w:r w:rsidRPr="00FC71D8">
        <w:rPr>
          <w:sz w:val="18"/>
          <w:szCs w:val="18"/>
        </w:rPr>
        <w:t xml:space="preserve"> </w:t>
      </w:r>
    </w:p>
  </w:footnote>
  <w:footnote w:id="7">
    <w:p w:rsidR="0000082C" w:rsidRPr="0000082C" w:rsidRDefault="0000082C">
      <w:pPr>
        <w:pStyle w:val="FootnoteText"/>
        <w:rPr>
          <w:sz w:val="18"/>
          <w:szCs w:val="18"/>
        </w:rPr>
      </w:pPr>
      <w:r w:rsidRPr="0000082C">
        <w:rPr>
          <w:rStyle w:val="FootnoteReference"/>
          <w:sz w:val="18"/>
          <w:szCs w:val="18"/>
        </w:rPr>
        <w:footnoteRef/>
      </w:r>
      <w:r w:rsidRPr="0000082C">
        <w:rPr>
          <w:sz w:val="18"/>
          <w:szCs w:val="18"/>
        </w:rPr>
        <w:t xml:space="preserve"> </w:t>
      </w:r>
      <w:hyperlink r:id="rId7" w:history="1">
        <w:r w:rsidRPr="0000082C">
          <w:rPr>
            <w:rStyle w:val="Hyperlink"/>
            <w:sz w:val="18"/>
            <w:szCs w:val="18"/>
          </w:rPr>
          <w:t>https://www.transportation.gov/data</w:t>
        </w:r>
      </w:hyperlink>
      <w:r w:rsidRPr="0000082C">
        <w:rPr>
          <w:sz w:val="18"/>
          <w:szCs w:val="18"/>
        </w:rPr>
        <w:t xml:space="preserve"> </w:t>
      </w:r>
    </w:p>
  </w:footnote>
  <w:footnote w:id="8">
    <w:p w:rsidR="00347585" w:rsidRPr="00347585" w:rsidRDefault="00347585">
      <w:pPr>
        <w:pStyle w:val="FootnoteText"/>
        <w:rPr>
          <w:sz w:val="18"/>
          <w:szCs w:val="18"/>
        </w:rPr>
      </w:pPr>
      <w:r w:rsidRPr="00347585">
        <w:rPr>
          <w:rStyle w:val="FootnoteReference"/>
          <w:sz w:val="18"/>
          <w:szCs w:val="18"/>
        </w:rPr>
        <w:footnoteRef/>
      </w:r>
      <w:r w:rsidRPr="00347585">
        <w:rPr>
          <w:sz w:val="18"/>
          <w:szCs w:val="18"/>
        </w:rPr>
        <w:t xml:space="preserve"> </w:t>
      </w:r>
      <w:hyperlink r:id="rId8" w:history="1">
        <w:r w:rsidRPr="00347585">
          <w:rPr>
            <w:rStyle w:val="Hyperlink"/>
            <w:sz w:val="18"/>
            <w:szCs w:val="18"/>
          </w:rPr>
          <w:t>https://www.nrel.gov/transportation/secure-transportation-data/</w:t>
        </w:r>
      </w:hyperlink>
      <w:r w:rsidRPr="00347585">
        <w:rPr>
          <w:sz w:val="18"/>
          <w:szCs w:val="18"/>
        </w:rPr>
        <w:t xml:space="preserve"> </w:t>
      </w:r>
    </w:p>
  </w:footnote>
  <w:footnote w:id="9">
    <w:p w:rsidR="00C414B6" w:rsidRPr="00810F51" w:rsidRDefault="00C414B6" w:rsidP="001223BE">
      <w:pPr>
        <w:pStyle w:val="FootnoteText"/>
        <w:jc w:val="left"/>
        <w:rPr>
          <w:sz w:val="18"/>
          <w:szCs w:val="18"/>
        </w:rPr>
      </w:pPr>
      <w:r w:rsidRPr="00810F51">
        <w:rPr>
          <w:rStyle w:val="FootnoteReference"/>
          <w:sz w:val="18"/>
          <w:szCs w:val="18"/>
        </w:rPr>
        <w:footnoteRef/>
      </w:r>
      <w:r w:rsidRPr="00810F51">
        <w:rPr>
          <w:sz w:val="18"/>
          <w:szCs w:val="18"/>
        </w:rPr>
        <w:t xml:space="preserve"> </w:t>
      </w:r>
      <w:hyperlink r:id="rId9" w:history="1">
        <w:r w:rsidRPr="00810F51">
          <w:rPr>
            <w:rStyle w:val="Hyperlink"/>
            <w:rFonts w:ascii="Times New Roman" w:hAnsi="Times New Roman" w:cs="Times New Roman"/>
            <w:sz w:val="18"/>
            <w:szCs w:val="18"/>
          </w:rPr>
          <w:t>http://urban-computing.com/yuzheng</w:t>
        </w:r>
      </w:hyperlink>
    </w:p>
  </w:footnote>
  <w:footnote w:id="10">
    <w:p w:rsidR="00C414B6" w:rsidRPr="00810F51" w:rsidRDefault="00C414B6" w:rsidP="001223BE">
      <w:pPr>
        <w:pStyle w:val="FootnoteText"/>
        <w:jc w:val="left"/>
        <w:rPr>
          <w:sz w:val="18"/>
          <w:szCs w:val="18"/>
        </w:rPr>
      </w:pPr>
      <w:r w:rsidRPr="00810F51">
        <w:rPr>
          <w:rStyle w:val="FootnoteReference"/>
          <w:sz w:val="18"/>
          <w:szCs w:val="18"/>
        </w:rPr>
        <w:footnoteRef/>
      </w:r>
      <w:r w:rsidRPr="00810F51">
        <w:rPr>
          <w:sz w:val="18"/>
          <w:szCs w:val="18"/>
        </w:rPr>
        <w:t xml:space="preserve"> </w:t>
      </w:r>
      <w:hyperlink r:id="rId10" w:anchor="1" w:history="1">
        <w:r w:rsidRPr="00810F51">
          <w:rPr>
            <w:rStyle w:val="Hyperlink"/>
            <w:rFonts w:ascii="Times New Roman" w:hAnsi="Times New Roman" w:cs="Times New Roman"/>
            <w:sz w:val="18"/>
            <w:szCs w:val="18"/>
          </w:rPr>
          <w:t>https://cmap-repos.github.io/cmap_abm_report/#1</w:t>
        </w:r>
      </w:hyperlink>
    </w:p>
  </w:footnote>
  <w:footnote w:id="11">
    <w:p w:rsidR="00C414B6" w:rsidRPr="00810F51" w:rsidRDefault="00C414B6" w:rsidP="001223BE">
      <w:pPr>
        <w:pStyle w:val="FootnoteText"/>
        <w:jc w:val="left"/>
        <w:rPr>
          <w:sz w:val="18"/>
          <w:szCs w:val="18"/>
        </w:rPr>
      </w:pPr>
      <w:r w:rsidRPr="00810F51">
        <w:rPr>
          <w:rStyle w:val="FootnoteReference"/>
          <w:sz w:val="18"/>
          <w:szCs w:val="18"/>
        </w:rPr>
        <w:footnoteRef/>
      </w:r>
      <w:r w:rsidRPr="00810F51">
        <w:rPr>
          <w:sz w:val="18"/>
          <w:szCs w:val="18"/>
        </w:rPr>
        <w:t xml:space="preserve"> </w:t>
      </w:r>
      <w:hyperlink r:id="rId11" w:history="1">
        <w:r w:rsidRPr="00810F51">
          <w:rPr>
            <w:rStyle w:val="Hyperlink"/>
            <w:sz w:val="18"/>
            <w:szCs w:val="18"/>
          </w:rPr>
          <w:t>https://www.fhwa.dot.gov/planning/census_issues/ctpp/</w:t>
        </w:r>
      </w:hyperlink>
      <w:r w:rsidRPr="00810F51">
        <w:rPr>
          <w:sz w:val="18"/>
          <w:szCs w:val="18"/>
        </w:rPr>
        <w:t xml:space="preserve"> </w:t>
      </w:r>
    </w:p>
  </w:footnote>
  <w:footnote w:id="12">
    <w:p w:rsidR="00C414B6" w:rsidRPr="00810F51" w:rsidRDefault="00C414B6" w:rsidP="001223BE">
      <w:pPr>
        <w:pStyle w:val="FootnoteText"/>
        <w:jc w:val="left"/>
        <w:rPr>
          <w:sz w:val="18"/>
          <w:szCs w:val="18"/>
        </w:rPr>
      </w:pPr>
      <w:r w:rsidRPr="00810F51">
        <w:rPr>
          <w:rStyle w:val="FootnoteReference"/>
          <w:sz w:val="18"/>
          <w:szCs w:val="18"/>
        </w:rPr>
        <w:footnoteRef/>
      </w:r>
      <w:r w:rsidRPr="00810F51">
        <w:rPr>
          <w:sz w:val="18"/>
          <w:szCs w:val="18"/>
        </w:rPr>
        <w:t xml:space="preserve"> </w:t>
      </w:r>
      <w:hyperlink r:id="rId12" w:history="1">
        <w:r w:rsidRPr="00810F51">
          <w:rPr>
            <w:rStyle w:val="Hyperlink"/>
            <w:sz w:val="18"/>
            <w:szCs w:val="18"/>
          </w:rPr>
          <w:t>https://ctpp.transportation.org/</w:t>
        </w:r>
      </w:hyperlink>
      <w:r w:rsidRPr="00810F51">
        <w:rPr>
          <w:sz w:val="18"/>
          <w:szCs w:val="18"/>
        </w:rPr>
        <w:t xml:space="preserve"> </w:t>
      </w:r>
    </w:p>
  </w:footnote>
  <w:footnote w:id="13">
    <w:p w:rsidR="00D753B4" w:rsidRPr="0022711A" w:rsidRDefault="00D753B4">
      <w:pPr>
        <w:pStyle w:val="FootnoteText"/>
        <w:rPr>
          <w:sz w:val="18"/>
          <w:szCs w:val="18"/>
        </w:rPr>
      </w:pPr>
      <w:r w:rsidRPr="0022711A">
        <w:rPr>
          <w:rStyle w:val="FootnoteReference"/>
          <w:sz w:val="18"/>
          <w:szCs w:val="18"/>
        </w:rPr>
        <w:footnoteRef/>
      </w:r>
      <w:r w:rsidRPr="0022711A">
        <w:rPr>
          <w:sz w:val="18"/>
          <w:szCs w:val="18"/>
        </w:rPr>
        <w:t xml:space="preserve"> </w:t>
      </w:r>
      <w:hyperlink r:id="rId13" w:history="1">
        <w:r w:rsidRPr="0022711A">
          <w:rPr>
            <w:rStyle w:val="Hyperlink"/>
            <w:sz w:val="18"/>
            <w:szCs w:val="18"/>
          </w:rPr>
          <w:t>https://nhts.ornl.gov/</w:t>
        </w:r>
      </w:hyperlink>
      <w:r w:rsidRPr="0022711A">
        <w:rPr>
          <w:sz w:val="18"/>
          <w:szCs w:val="18"/>
        </w:rPr>
        <w:t xml:space="preserve"> </w:t>
      </w:r>
    </w:p>
  </w:footnote>
  <w:footnote w:id="14">
    <w:p w:rsidR="008A2709" w:rsidRPr="008A2709" w:rsidRDefault="008A2709">
      <w:pPr>
        <w:pStyle w:val="FootnoteText"/>
        <w:rPr>
          <w:sz w:val="18"/>
          <w:szCs w:val="18"/>
        </w:rPr>
      </w:pPr>
      <w:r w:rsidRPr="008A2709">
        <w:rPr>
          <w:rStyle w:val="FootnoteReference"/>
          <w:sz w:val="18"/>
          <w:szCs w:val="18"/>
        </w:rPr>
        <w:footnoteRef/>
      </w:r>
      <w:r w:rsidRPr="008A2709">
        <w:rPr>
          <w:sz w:val="18"/>
          <w:szCs w:val="18"/>
        </w:rPr>
        <w:t xml:space="preserve"> </w:t>
      </w:r>
      <w:hyperlink r:id="rId14" w:history="1">
        <w:r w:rsidRPr="008A2709">
          <w:rPr>
            <w:rStyle w:val="Hyperlink"/>
            <w:sz w:val="18"/>
            <w:szCs w:val="18"/>
          </w:rPr>
          <w:t>https://nhts.dot.ca.gov/</w:t>
        </w:r>
      </w:hyperlink>
      <w:r w:rsidRPr="008A2709">
        <w:rPr>
          <w:sz w:val="18"/>
          <w:szCs w:val="18"/>
        </w:rPr>
        <w:t xml:space="preserve"> </w:t>
      </w:r>
    </w:p>
  </w:footnote>
  <w:footnote w:id="15">
    <w:p w:rsidR="00D753B4" w:rsidRPr="0022711A" w:rsidRDefault="00D753B4">
      <w:pPr>
        <w:pStyle w:val="FootnoteText"/>
        <w:rPr>
          <w:sz w:val="18"/>
          <w:szCs w:val="18"/>
        </w:rPr>
      </w:pPr>
      <w:r w:rsidRPr="0022711A">
        <w:rPr>
          <w:rStyle w:val="FootnoteReference"/>
          <w:sz w:val="18"/>
          <w:szCs w:val="18"/>
        </w:rPr>
        <w:footnoteRef/>
      </w:r>
      <w:r w:rsidRPr="0022711A">
        <w:rPr>
          <w:sz w:val="18"/>
          <w:szCs w:val="18"/>
        </w:rPr>
        <w:t xml:space="preserve"> </w:t>
      </w:r>
      <w:hyperlink r:id="rId15" w:history="1">
        <w:r w:rsidRPr="0022711A">
          <w:rPr>
            <w:rStyle w:val="Hyperlink"/>
            <w:sz w:val="18"/>
            <w:szCs w:val="18"/>
          </w:rPr>
          <w:t>https://www.nrel.gov/transportation/secure-transportation-data/tsdc-cleansed-data.html</w:t>
        </w:r>
      </w:hyperlink>
      <w:r w:rsidRPr="0022711A">
        <w:rPr>
          <w:sz w:val="18"/>
          <w:szCs w:val="18"/>
        </w:rPr>
        <w:t xml:space="preserve"> </w:t>
      </w:r>
    </w:p>
  </w:footnote>
  <w:footnote w:id="16">
    <w:p w:rsidR="008A2709" w:rsidRPr="008A2709" w:rsidRDefault="008A2709">
      <w:pPr>
        <w:pStyle w:val="FootnoteText"/>
        <w:rPr>
          <w:sz w:val="18"/>
          <w:szCs w:val="18"/>
        </w:rPr>
      </w:pPr>
      <w:r w:rsidRPr="008A2709">
        <w:rPr>
          <w:rStyle w:val="FootnoteReference"/>
          <w:sz w:val="18"/>
          <w:szCs w:val="18"/>
        </w:rPr>
        <w:footnoteRef/>
      </w:r>
      <w:r w:rsidRPr="008A2709">
        <w:rPr>
          <w:sz w:val="18"/>
          <w:szCs w:val="18"/>
        </w:rPr>
        <w:t xml:space="preserve"> </w:t>
      </w:r>
      <w:hyperlink r:id="rId16" w:history="1">
        <w:r w:rsidRPr="008A2709">
          <w:rPr>
            <w:rStyle w:val="Hyperlink"/>
            <w:sz w:val="18"/>
            <w:szCs w:val="18"/>
          </w:rPr>
          <w:t>https://nhts.dot.ca.gov/</w:t>
        </w:r>
      </w:hyperlink>
      <w:r w:rsidRPr="008A2709">
        <w:rPr>
          <w:sz w:val="18"/>
          <w:szCs w:val="18"/>
        </w:rPr>
        <w:t xml:space="preserve"> </w:t>
      </w:r>
    </w:p>
  </w:footnote>
  <w:footnote w:id="17">
    <w:p w:rsidR="00D753B4" w:rsidRPr="0022711A" w:rsidRDefault="00D753B4">
      <w:pPr>
        <w:pStyle w:val="FootnoteText"/>
        <w:rPr>
          <w:sz w:val="18"/>
          <w:szCs w:val="18"/>
        </w:rPr>
      </w:pPr>
      <w:r w:rsidRPr="0022711A">
        <w:rPr>
          <w:rStyle w:val="FootnoteReference"/>
          <w:sz w:val="18"/>
          <w:szCs w:val="18"/>
        </w:rPr>
        <w:footnoteRef/>
      </w:r>
      <w:r w:rsidRPr="0022711A">
        <w:rPr>
          <w:sz w:val="18"/>
          <w:szCs w:val="18"/>
        </w:rPr>
        <w:t xml:space="preserve"> </w:t>
      </w:r>
      <w:hyperlink r:id="rId17" w:history="1">
        <w:r w:rsidRPr="0022711A">
          <w:rPr>
            <w:rStyle w:val="Hyperlink"/>
            <w:sz w:val="18"/>
            <w:szCs w:val="18"/>
          </w:rPr>
          <w:t>https://www.bts.dot.gov/latch</w:t>
        </w:r>
      </w:hyperlink>
      <w:r w:rsidRPr="0022711A">
        <w:rPr>
          <w:sz w:val="18"/>
          <w:szCs w:val="18"/>
        </w:rPr>
        <w:t xml:space="preserve"> </w:t>
      </w:r>
    </w:p>
  </w:footnote>
  <w:footnote w:id="18">
    <w:p w:rsidR="00C414B6" w:rsidRPr="00810F51" w:rsidRDefault="00C414B6" w:rsidP="001223BE">
      <w:pPr>
        <w:pStyle w:val="FootnoteText"/>
        <w:jc w:val="left"/>
        <w:rPr>
          <w:sz w:val="18"/>
          <w:szCs w:val="18"/>
        </w:rPr>
      </w:pPr>
      <w:r w:rsidRPr="0022711A">
        <w:rPr>
          <w:rStyle w:val="FootnoteReference"/>
          <w:sz w:val="18"/>
          <w:szCs w:val="18"/>
        </w:rPr>
        <w:footnoteRef/>
      </w:r>
      <w:r w:rsidRPr="0022711A">
        <w:rPr>
          <w:sz w:val="18"/>
          <w:szCs w:val="18"/>
        </w:rPr>
        <w:t xml:space="preserve"> </w:t>
      </w:r>
      <w:hyperlink r:id="rId18" w:history="1">
        <w:r w:rsidRPr="0022711A">
          <w:rPr>
            <w:rStyle w:val="Hyperlink"/>
            <w:rFonts w:ascii="Times New Roman" w:hAnsi="Times New Roman" w:cs="Times New Roman"/>
            <w:sz w:val="18"/>
            <w:szCs w:val="18"/>
          </w:rPr>
          <w:t>https://jtleider.github.io/censusdata/</w:t>
        </w:r>
      </w:hyperlink>
    </w:p>
  </w:footnote>
  <w:footnote w:id="19">
    <w:p w:rsidR="00C414B6" w:rsidRPr="001223BE" w:rsidRDefault="00C414B6" w:rsidP="001223BE">
      <w:pPr>
        <w:pStyle w:val="FootnoteText"/>
        <w:jc w:val="left"/>
        <w:rPr>
          <w:sz w:val="18"/>
          <w:szCs w:val="18"/>
        </w:rPr>
      </w:pPr>
      <w:r w:rsidRPr="00810F51">
        <w:rPr>
          <w:rStyle w:val="FootnoteReference"/>
          <w:sz w:val="18"/>
          <w:szCs w:val="18"/>
        </w:rPr>
        <w:footnoteRef/>
      </w:r>
      <w:r w:rsidRPr="00810F51">
        <w:rPr>
          <w:sz w:val="18"/>
          <w:szCs w:val="18"/>
        </w:rPr>
        <w:t xml:space="preserve"> </w:t>
      </w:r>
      <w:hyperlink r:id="rId19" w:history="1">
        <w:r w:rsidRPr="00810F51">
          <w:rPr>
            <w:rStyle w:val="Hyperlink"/>
            <w:rFonts w:ascii="Times New Roman" w:hAnsi="Times New Roman" w:cs="Times New Roman"/>
            <w:sz w:val="18"/>
            <w:szCs w:val="18"/>
          </w:rPr>
          <w:t>https://github.com/jtleider/censusdata</w:t>
        </w:r>
      </w:hyperlink>
    </w:p>
  </w:footnote>
  <w:footnote w:id="20">
    <w:p w:rsidR="00C414B6" w:rsidRPr="001223BE" w:rsidRDefault="00C414B6" w:rsidP="001223BE">
      <w:pPr>
        <w:pStyle w:val="FootnoteText"/>
        <w:jc w:val="left"/>
        <w:rPr>
          <w:sz w:val="18"/>
          <w:szCs w:val="18"/>
        </w:rPr>
      </w:pPr>
      <w:r w:rsidRPr="001223BE">
        <w:rPr>
          <w:rStyle w:val="FootnoteReference"/>
          <w:sz w:val="18"/>
          <w:szCs w:val="18"/>
        </w:rPr>
        <w:footnoteRef/>
      </w:r>
      <w:r w:rsidRPr="001223BE">
        <w:rPr>
          <w:sz w:val="18"/>
          <w:szCs w:val="18"/>
        </w:rPr>
        <w:t xml:space="preserve"> </w:t>
      </w:r>
      <w:hyperlink r:id="rId20" w:history="1">
        <w:r w:rsidRPr="001223BE">
          <w:rPr>
            <w:rStyle w:val="Hyperlink"/>
            <w:sz w:val="18"/>
            <w:szCs w:val="18"/>
          </w:rPr>
          <w:t>https://cran.r-project.org/web/packages/tidycensus/tidycensus.pdf</w:t>
        </w:r>
      </w:hyperlink>
    </w:p>
  </w:footnote>
  <w:footnote w:id="21">
    <w:p w:rsidR="00C414B6" w:rsidRPr="001223BE" w:rsidRDefault="00C414B6" w:rsidP="001223BE">
      <w:pPr>
        <w:pStyle w:val="FootnoteText"/>
        <w:jc w:val="left"/>
        <w:rPr>
          <w:sz w:val="18"/>
          <w:szCs w:val="18"/>
        </w:rPr>
      </w:pPr>
      <w:r w:rsidRPr="001223BE">
        <w:rPr>
          <w:rStyle w:val="FootnoteReference"/>
          <w:sz w:val="18"/>
          <w:szCs w:val="18"/>
        </w:rPr>
        <w:footnoteRef/>
      </w:r>
      <w:r w:rsidRPr="001223BE">
        <w:rPr>
          <w:sz w:val="18"/>
          <w:szCs w:val="18"/>
        </w:rPr>
        <w:t xml:space="preserve"> </w:t>
      </w:r>
      <w:hyperlink r:id="rId21" w:history="1">
        <w:r w:rsidRPr="001223BE">
          <w:rPr>
            <w:rStyle w:val="Hyperlink"/>
            <w:sz w:val="18"/>
            <w:szCs w:val="18"/>
          </w:rPr>
          <w:t>https://data.census.gov/cedsci/all?g=0500000US17031.100000</w:t>
        </w:r>
      </w:hyperlink>
    </w:p>
  </w:footnote>
  <w:footnote w:id="22">
    <w:p w:rsidR="00C414B6" w:rsidRPr="001223BE" w:rsidRDefault="00C414B6" w:rsidP="001223BE">
      <w:pPr>
        <w:pStyle w:val="FootnoteText"/>
        <w:jc w:val="left"/>
        <w:rPr>
          <w:sz w:val="18"/>
          <w:szCs w:val="18"/>
        </w:rPr>
      </w:pPr>
      <w:r w:rsidRPr="001223BE">
        <w:rPr>
          <w:rStyle w:val="FootnoteReference"/>
          <w:sz w:val="18"/>
          <w:szCs w:val="18"/>
        </w:rPr>
        <w:footnoteRef/>
      </w:r>
      <w:hyperlink r:id="rId22" w:history="1">
        <w:r w:rsidRPr="001223BE">
          <w:rPr>
            <w:rStyle w:val="Hyperlink"/>
            <w:sz w:val="18"/>
            <w:szCs w:val="18"/>
          </w:rPr>
          <w:t>https://www.census.gov/programs-surveys/geography/technical-documentation/records-layout/tiger-line-demo-record-layouts.html</w:t>
        </w:r>
      </w:hyperlink>
      <w:r w:rsidRPr="001223BE">
        <w:rPr>
          <w:sz w:val="18"/>
          <w:szCs w:val="18"/>
        </w:rPr>
        <w:t xml:space="preserve"> </w:t>
      </w:r>
    </w:p>
  </w:footnote>
  <w:footnote w:id="23">
    <w:p w:rsidR="00C414B6" w:rsidRPr="001223BE" w:rsidRDefault="00C414B6" w:rsidP="001223BE">
      <w:pPr>
        <w:pStyle w:val="FootnoteText"/>
        <w:jc w:val="left"/>
        <w:rPr>
          <w:sz w:val="18"/>
          <w:szCs w:val="18"/>
        </w:rPr>
      </w:pPr>
      <w:r w:rsidRPr="001223BE">
        <w:rPr>
          <w:rStyle w:val="FootnoteReference"/>
          <w:sz w:val="18"/>
          <w:szCs w:val="18"/>
        </w:rPr>
        <w:footnoteRef/>
      </w:r>
      <w:r w:rsidRPr="001223BE">
        <w:rPr>
          <w:sz w:val="18"/>
          <w:szCs w:val="18"/>
        </w:rPr>
        <w:t xml:space="preserve"> </w:t>
      </w:r>
      <w:hyperlink r:id="rId23" w:history="1">
        <w:r w:rsidRPr="001223BE">
          <w:rPr>
            <w:rStyle w:val="Hyperlink"/>
            <w:sz w:val="18"/>
            <w:szCs w:val="18"/>
          </w:rPr>
          <w:t>https://www.census.gov/geographies/mapping-files/time-series/geo/tiger-data.html</w:t>
        </w:r>
      </w:hyperlink>
    </w:p>
  </w:footnote>
  <w:footnote w:id="24">
    <w:p w:rsidR="00C414B6" w:rsidRPr="008774A2" w:rsidRDefault="00C414B6" w:rsidP="001223BE">
      <w:pPr>
        <w:pStyle w:val="FootnoteText"/>
        <w:jc w:val="left"/>
        <w:rPr>
          <w:sz w:val="18"/>
          <w:szCs w:val="18"/>
        </w:rPr>
      </w:pPr>
      <w:r w:rsidRPr="001223BE">
        <w:rPr>
          <w:rStyle w:val="FootnoteReference"/>
          <w:sz w:val="18"/>
          <w:szCs w:val="18"/>
        </w:rPr>
        <w:footnoteRef/>
      </w:r>
      <w:r w:rsidRPr="001223BE">
        <w:rPr>
          <w:sz w:val="18"/>
          <w:szCs w:val="18"/>
        </w:rPr>
        <w:t xml:space="preserve"> </w:t>
      </w:r>
      <w:hyperlink r:id="rId24" w:history="1">
        <w:r w:rsidRPr="001223BE">
          <w:rPr>
            <w:rStyle w:val="Hyperlink"/>
            <w:sz w:val="18"/>
            <w:szCs w:val="18"/>
          </w:rPr>
          <w:t>https://www2.census.gov/geo/</w:t>
        </w:r>
      </w:hyperlink>
    </w:p>
  </w:footnote>
  <w:footnote w:id="25">
    <w:p w:rsidR="00C414B6" w:rsidRPr="001223BE" w:rsidRDefault="00C414B6">
      <w:pPr>
        <w:pStyle w:val="FootnoteText"/>
        <w:rPr>
          <w:sz w:val="18"/>
          <w:szCs w:val="18"/>
        </w:rPr>
      </w:pPr>
      <w:r w:rsidRPr="001223BE">
        <w:rPr>
          <w:rStyle w:val="FootnoteReference"/>
          <w:sz w:val="18"/>
          <w:szCs w:val="18"/>
        </w:rPr>
        <w:footnoteRef/>
      </w:r>
      <w:r w:rsidRPr="001223BE">
        <w:rPr>
          <w:sz w:val="18"/>
          <w:szCs w:val="18"/>
        </w:rPr>
        <w:t xml:space="preserve"> </w:t>
      </w:r>
      <w:hyperlink r:id="rId25" w:history="1">
        <w:r w:rsidRPr="001223BE">
          <w:rPr>
            <w:rStyle w:val="Hyperlink"/>
            <w:sz w:val="18"/>
            <w:szCs w:val="18"/>
          </w:rPr>
          <w:t>https://www2.census.gov/geo/pdfs/reference/guidestloc/</w:t>
        </w:r>
      </w:hyperlink>
      <w:r w:rsidRPr="001223BE">
        <w:rPr>
          <w:sz w:val="18"/>
          <w:szCs w:val="18"/>
        </w:rPr>
        <w:t xml:space="preserve"> </w:t>
      </w:r>
    </w:p>
  </w:footnote>
  <w:footnote w:id="26">
    <w:p w:rsidR="00C414B6" w:rsidRPr="001223BE" w:rsidRDefault="00C414B6">
      <w:pPr>
        <w:pStyle w:val="FootnoteText"/>
        <w:rPr>
          <w:sz w:val="18"/>
          <w:szCs w:val="18"/>
        </w:rPr>
      </w:pPr>
      <w:r w:rsidRPr="001223BE">
        <w:rPr>
          <w:rStyle w:val="FootnoteReference"/>
          <w:sz w:val="18"/>
          <w:szCs w:val="18"/>
        </w:rPr>
        <w:footnoteRef/>
      </w:r>
      <w:r w:rsidRPr="001223BE">
        <w:rPr>
          <w:sz w:val="18"/>
          <w:szCs w:val="18"/>
        </w:rPr>
        <w:t xml:space="preserve"> </w:t>
      </w:r>
      <w:hyperlink r:id="rId26" w:history="1">
        <w:r w:rsidRPr="001223BE">
          <w:rPr>
            <w:rStyle w:val="Hyperlink"/>
            <w:sz w:val="18"/>
            <w:szCs w:val="18"/>
          </w:rPr>
          <w:t>https://www2.census.gov/geo/pdfs/reference/guidestloc/17_Illinois.pdf</w:t>
        </w:r>
      </w:hyperlink>
      <w:r w:rsidRPr="001223BE">
        <w:rPr>
          <w:sz w:val="18"/>
          <w:szCs w:val="18"/>
        </w:rPr>
        <w:t xml:space="preserve"> </w:t>
      </w:r>
    </w:p>
  </w:footnote>
  <w:footnote w:id="27">
    <w:p w:rsidR="00C414B6" w:rsidRPr="001223BE" w:rsidRDefault="00C414B6">
      <w:pPr>
        <w:pStyle w:val="FootnoteText"/>
        <w:rPr>
          <w:sz w:val="18"/>
          <w:szCs w:val="18"/>
        </w:rPr>
      </w:pPr>
      <w:r w:rsidRPr="001223BE">
        <w:rPr>
          <w:rStyle w:val="FootnoteReference"/>
          <w:sz w:val="18"/>
          <w:szCs w:val="18"/>
        </w:rPr>
        <w:footnoteRef/>
      </w:r>
      <w:r w:rsidRPr="001223BE">
        <w:rPr>
          <w:sz w:val="18"/>
          <w:szCs w:val="18"/>
        </w:rPr>
        <w:t xml:space="preserve"> </w:t>
      </w:r>
      <w:hyperlink r:id="rId27" w:history="1">
        <w:r w:rsidRPr="001223BE">
          <w:rPr>
            <w:rStyle w:val="Hyperlink"/>
            <w:sz w:val="18"/>
            <w:szCs w:val="18"/>
          </w:rPr>
          <w:t>http://data5.ctpp.transportation.org/ctpp/Browse/browsetables.aspx</w:t>
        </w:r>
      </w:hyperlink>
      <w:r w:rsidRPr="001223BE">
        <w:rPr>
          <w:sz w:val="18"/>
          <w:szCs w:val="18"/>
        </w:rPr>
        <w:t xml:space="preserve"> </w:t>
      </w:r>
    </w:p>
  </w:footnote>
  <w:footnote w:id="28">
    <w:p w:rsidR="00C414B6" w:rsidRPr="001223BE" w:rsidRDefault="00C414B6">
      <w:pPr>
        <w:pStyle w:val="FootnoteText"/>
        <w:rPr>
          <w:sz w:val="18"/>
          <w:szCs w:val="18"/>
        </w:rPr>
      </w:pPr>
      <w:r w:rsidRPr="001223BE">
        <w:rPr>
          <w:rStyle w:val="FootnoteReference"/>
          <w:sz w:val="18"/>
          <w:szCs w:val="18"/>
        </w:rPr>
        <w:footnoteRef/>
      </w:r>
      <w:r w:rsidRPr="001223BE">
        <w:rPr>
          <w:sz w:val="18"/>
          <w:szCs w:val="18"/>
        </w:rPr>
        <w:t xml:space="preserve"> </w:t>
      </w:r>
      <w:hyperlink r:id="rId28" w:history="1">
        <w:r w:rsidRPr="001223BE">
          <w:rPr>
            <w:rStyle w:val="Hyperlink"/>
            <w:sz w:val="18"/>
            <w:szCs w:val="18"/>
          </w:rPr>
          <w:t>https://github.com/gregmacfarlane/ctpp_flows</w:t>
        </w:r>
      </w:hyperlink>
      <w:r w:rsidRPr="001223BE">
        <w:rPr>
          <w:sz w:val="18"/>
          <w:szCs w:val="18"/>
        </w:rPr>
        <w:t xml:space="preserve"> </w:t>
      </w:r>
    </w:p>
  </w:footnote>
  <w:footnote w:id="29">
    <w:p w:rsidR="00C414B6" w:rsidRPr="001223BE" w:rsidRDefault="00C414B6" w:rsidP="008774A2">
      <w:pPr>
        <w:pStyle w:val="FootnoteText"/>
        <w:jc w:val="left"/>
        <w:rPr>
          <w:sz w:val="18"/>
          <w:szCs w:val="18"/>
        </w:rPr>
      </w:pPr>
      <w:r w:rsidRPr="001223BE">
        <w:rPr>
          <w:rStyle w:val="FootnoteReference"/>
          <w:sz w:val="18"/>
          <w:szCs w:val="18"/>
        </w:rPr>
        <w:footnoteRef/>
      </w:r>
      <w:r w:rsidRPr="001223BE">
        <w:rPr>
          <w:sz w:val="18"/>
          <w:szCs w:val="18"/>
        </w:rPr>
        <w:t xml:space="preserve"> </w:t>
      </w:r>
      <w:hyperlink r:id="rId29" w:history="1">
        <w:r w:rsidRPr="001223BE">
          <w:rPr>
            <w:rStyle w:val="Hyperlink"/>
            <w:sz w:val="18"/>
            <w:szCs w:val="18"/>
          </w:rPr>
          <w:t>https://www.census.gov/geographies/mapping-files/time-series/geo/tiger-data.html</w:t>
        </w:r>
      </w:hyperlink>
      <w:r w:rsidRPr="001223BE">
        <w:rPr>
          <w:sz w:val="18"/>
          <w:szCs w:val="18"/>
        </w:rPr>
        <w:t xml:space="preserve"> </w:t>
      </w:r>
    </w:p>
  </w:footnote>
  <w:footnote w:id="30">
    <w:p w:rsidR="00C414B6" w:rsidRPr="001223BE" w:rsidRDefault="00C414B6" w:rsidP="008774A2">
      <w:pPr>
        <w:pStyle w:val="FootnoteText"/>
        <w:jc w:val="left"/>
        <w:rPr>
          <w:sz w:val="18"/>
          <w:szCs w:val="18"/>
        </w:rPr>
      </w:pPr>
      <w:r w:rsidRPr="001223BE">
        <w:rPr>
          <w:rStyle w:val="FootnoteReference"/>
          <w:sz w:val="18"/>
          <w:szCs w:val="18"/>
        </w:rPr>
        <w:footnoteRef/>
      </w:r>
      <w:r w:rsidRPr="001223BE">
        <w:rPr>
          <w:sz w:val="18"/>
          <w:szCs w:val="18"/>
        </w:rPr>
        <w:t xml:space="preserve"> </w:t>
      </w:r>
      <w:hyperlink r:id="rId30" w:history="1">
        <w:r w:rsidRPr="001223BE">
          <w:rPr>
            <w:rStyle w:val="Hyperlink"/>
            <w:sz w:val="18"/>
            <w:szCs w:val="18"/>
          </w:rPr>
          <w:t>https://www.census.gov/geographies/mapping-files/time-series/geo/carto-boundary-file.html</w:t>
        </w:r>
      </w:hyperlink>
      <w:r w:rsidRPr="001223BE">
        <w:rPr>
          <w:sz w:val="18"/>
          <w:szCs w:val="18"/>
        </w:rPr>
        <w:t xml:space="preserve"> </w:t>
      </w:r>
    </w:p>
  </w:footnote>
  <w:footnote w:id="31">
    <w:p w:rsidR="00C414B6" w:rsidRPr="001223BE" w:rsidRDefault="00C414B6" w:rsidP="008774A2">
      <w:pPr>
        <w:pStyle w:val="FootnoteText"/>
        <w:jc w:val="left"/>
        <w:rPr>
          <w:sz w:val="18"/>
          <w:szCs w:val="18"/>
        </w:rPr>
      </w:pPr>
      <w:r w:rsidRPr="001223BE">
        <w:rPr>
          <w:rStyle w:val="FootnoteReference"/>
          <w:sz w:val="18"/>
          <w:szCs w:val="18"/>
        </w:rPr>
        <w:footnoteRef/>
      </w:r>
      <w:r w:rsidRPr="001223BE">
        <w:rPr>
          <w:sz w:val="18"/>
          <w:szCs w:val="18"/>
        </w:rPr>
        <w:t xml:space="preserve"> </w:t>
      </w:r>
      <w:hyperlink r:id="rId31" w:history="1">
        <w:r w:rsidRPr="001223BE">
          <w:rPr>
            <w:rStyle w:val="Hyperlink"/>
            <w:sz w:val="18"/>
            <w:szCs w:val="18"/>
          </w:rPr>
          <w:t>https://www.census.gov/programs-surveys/geography/guidance/geo-identifiers.html</w:t>
        </w:r>
      </w:hyperlink>
      <w:r w:rsidRPr="001223BE">
        <w:rPr>
          <w:sz w:val="18"/>
          <w:szCs w:val="18"/>
        </w:rPr>
        <w:t xml:space="preserve"> </w:t>
      </w:r>
    </w:p>
  </w:footnote>
  <w:footnote w:id="32">
    <w:p w:rsidR="00C414B6" w:rsidRPr="000F1764" w:rsidRDefault="00C414B6" w:rsidP="008774A2">
      <w:pPr>
        <w:pStyle w:val="FootnoteText"/>
        <w:jc w:val="left"/>
        <w:rPr>
          <w:sz w:val="18"/>
          <w:szCs w:val="18"/>
        </w:rPr>
      </w:pPr>
      <w:r w:rsidRPr="000F1764">
        <w:rPr>
          <w:rStyle w:val="FootnoteReference"/>
          <w:sz w:val="18"/>
          <w:szCs w:val="18"/>
        </w:rPr>
        <w:footnoteRef/>
      </w:r>
      <w:r w:rsidRPr="000F1764">
        <w:rPr>
          <w:sz w:val="18"/>
          <w:szCs w:val="18"/>
        </w:rPr>
        <w:t xml:space="preserve"> </w:t>
      </w:r>
      <w:hyperlink r:id="rId32" w:history="1">
        <w:r w:rsidRPr="000F1764">
          <w:rPr>
            <w:rStyle w:val="Hyperlink"/>
            <w:sz w:val="18"/>
            <w:szCs w:val="18"/>
          </w:rPr>
          <w:t>http://www.gis2gps.com/GIS/illcounties/illcounties.html</w:t>
        </w:r>
      </w:hyperlink>
      <w:r w:rsidRPr="000F1764">
        <w:rPr>
          <w:sz w:val="18"/>
          <w:szCs w:val="18"/>
        </w:rPr>
        <w:t xml:space="preserve"> </w:t>
      </w:r>
    </w:p>
  </w:footnote>
  <w:footnote w:id="33">
    <w:p w:rsidR="00C414B6" w:rsidRPr="000F1764" w:rsidRDefault="00C414B6" w:rsidP="008774A2">
      <w:pPr>
        <w:pStyle w:val="FootnoteText"/>
        <w:jc w:val="left"/>
        <w:rPr>
          <w:sz w:val="18"/>
          <w:szCs w:val="18"/>
        </w:rPr>
      </w:pPr>
      <w:r w:rsidRPr="000F1764">
        <w:rPr>
          <w:rStyle w:val="FootnoteReference"/>
          <w:sz w:val="18"/>
          <w:szCs w:val="18"/>
        </w:rPr>
        <w:footnoteRef/>
      </w:r>
      <w:r w:rsidRPr="000F1764">
        <w:rPr>
          <w:sz w:val="18"/>
          <w:szCs w:val="18"/>
        </w:rPr>
        <w:t xml:space="preserve"> </w:t>
      </w:r>
      <w:hyperlink r:id="rId33" w:history="1">
        <w:r w:rsidRPr="000F1764">
          <w:rPr>
            <w:rStyle w:val="Hyperlink"/>
            <w:sz w:val="18"/>
            <w:szCs w:val="18"/>
          </w:rPr>
          <w:t>https://www.uis.edu/gis/projects/data/</w:t>
        </w:r>
      </w:hyperlink>
      <w:r w:rsidRPr="000F1764">
        <w:rPr>
          <w:sz w:val="18"/>
          <w:szCs w:val="18"/>
        </w:rPr>
        <w:t xml:space="preserve"> </w:t>
      </w:r>
    </w:p>
  </w:footnote>
  <w:footnote w:id="34">
    <w:p w:rsidR="00C414B6" w:rsidRPr="000F1764" w:rsidRDefault="00C414B6" w:rsidP="008774A2">
      <w:pPr>
        <w:pStyle w:val="FootnoteText"/>
        <w:jc w:val="left"/>
        <w:rPr>
          <w:sz w:val="18"/>
          <w:szCs w:val="18"/>
        </w:rPr>
      </w:pPr>
      <w:r w:rsidRPr="000F1764">
        <w:rPr>
          <w:rStyle w:val="FootnoteReference"/>
          <w:sz w:val="18"/>
          <w:szCs w:val="18"/>
        </w:rPr>
        <w:footnoteRef/>
      </w:r>
      <w:r w:rsidRPr="000F1764">
        <w:rPr>
          <w:sz w:val="18"/>
          <w:szCs w:val="18"/>
        </w:rPr>
        <w:t xml:space="preserve"> </w:t>
      </w:r>
      <w:hyperlink r:id="rId34" w:history="1">
        <w:r w:rsidRPr="000F1764">
          <w:rPr>
            <w:rStyle w:val="Hyperlink"/>
            <w:sz w:val="18"/>
            <w:szCs w:val="18"/>
          </w:rPr>
          <w:t>https://data.cityofchicago.org/Facilities-Geographic-Boundaries/Boundaries-ZIP-Codes/gdcf-axmw</w:t>
        </w:r>
      </w:hyperlink>
      <w:r w:rsidRPr="000F1764">
        <w:rPr>
          <w:sz w:val="18"/>
          <w:szCs w:val="18"/>
        </w:rPr>
        <w:t xml:space="preserve"> </w:t>
      </w:r>
    </w:p>
  </w:footnote>
  <w:footnote w:id="35">
    <w:p w:rsidR="00FC71D8" w:rsidRPr="000F1764" w:rsidRDefault="00FC71D8">
      <w:pPr>
        <w:pStyle w:val="FootnoteText"/>
        <w:rPr>
          <w:sz w:val="18"/>
          <w:szCs w:val="18"/>
        </w:rPr>
      </w:pPr>
      <w:r w:rsidRPr="000F1764">
        <w:rPr>
          <w:rStyle w:val="FootnoteReference"/>
          <w:sz w:val="18"/>
          <w:szCs w:val="18"/>
        </w:rPr>
        <w:footnoteRef/>
      </w:r>
      <w:r w:rsidRPr="000F1764">
        <w:rPr>
          <w:sz w:val="18"/>
          <w:szCs w:val="18"/>
        </w:rPr>
        <w:t xml:space="preserve"> </w:t>
      </w:r>
      <w:hyperlink r:id="rId35" w:history="1">
        <w:r w:rsidRPr="000F1764">
          <w:rPr>
            <w:rStyle w:val="Hyperlink"/>
            <w:sz w:val="18"/>
            <w:szCs w:val="18"/>
          </w:rPr>
          <w:t>https://gis-idot.opendata.arcgis.com/</w:t>
        </w:r>
      </w:hyperlink>
      <w:r w:rsidRPr="000F1764">
        <w:rPr>
          <w:sz w:val="18"/>
          <w:szCs w:val="18"/>
        </w:rPr>
        <w:t xml:space="preserve"> </w:t>
      </w:r>
    </w:p>
  </w:footnote>
  <w:footnote w:id="36">
    <w:p w:rsidR="00C414B6" w:rsidRPr="000F1764" w:rsidRDefault="00C414B6">
      <w:pPr>
        <w:pStyle w:val="FootnoteText"/>
        <w:rPr>
          <w:sz w:val="18"/>
          <w:szCs w:val="18"/>
        </w:rPr>
      </w:pPr>
      <w:r w:rsidRPr="000F1764">
        <w:rPr>
          <w:rStyle w:val="FootnoteReference"/>
          <w:sz w:val="18"/>
          <w:szCs w:val="18"/>
        </w:rPr>
        <w:footnoteRef/>
      </w:r>
      <w:r w:rsidRPr="000F1764">
        <w:rPr>
          <w:sz w:val="18"/>
          <w:szCs w:val="18"/>
        </w:rPr>
        <w:t xml:space="preserve"> </w:t>
      </w:r>
      <w:hyperlink r:id="rId36" w:history="1">
        <w:r w:rsidRPr="000F1764">
          <w:rPr>
            <w:rStyle w:val="Hyperlink"/>
            <w:sz w:val="18"/>
            <w:szCs w:val="18"/>
          </w:rPr>
          <w:t>https://data.cityofchicago.org/Transportation/Bike-Racks-Map/4ywc-hr3a</w:t>
        </w:r>
      </w:hyperlink>
      <w:r w:rsidRPr="000F1764">
        <w:rPr>
          <w:sz w:val="18"/>
          <w:szCs w:val="18"/>
        </w:rPr>
        <w:t xml:space="preserve"> </w:t>
      </w:r>
    </w:p>
  </w:footnote>
  <w:footnote w:id="37">
    <w:p w:rsidR="00C414B6" w:rsidRPr="000F1764" w:rsidRDefault="00C414B6" w:rsidP="008774A2">
      <w:pPr>
        <w:pStyle w:val="FootnoteText"/>
        <w:jc w:val="left"/>
        <w:rPr>
          <w:sz w:val="18"/>
          <w:szCs w:val="18"/>
        </w:rPr>
      </w:pPr>
      <w:r w:rsidRPr="000F1764">
        <w:rPr>
          <w:rStyle w:val="FootnoteReference"/>
          <w:sz w:val="18"/>
          <w:szCs w:val="18"/>
        </w:rPr>
        <w:footnoteRef/>
      </w:r>
      <w:r w:rsidRPr="000F1764">
        <w:rPr>
          <w:sz w:val="18"/>
          <w:szCs w:val="18"/>
        </w:rPr>
        <w:t xml:space="preserve"> </w:t>
      </w:r>
      <w:hyperlink r:id="rId37" w:history="1">
        <w:r w:rsidRPr="000F1764">
          <w:rPr>
            <w:rStyle w:val="Hyperlink"/>
            <w:sz w:val="18"/>
            <w:szCs w:val="18"/>
          </w:rPr>
          <w:t>https://data.cityofchicago.org/browse?q=transit&amp;sortBy=relevance&amp;tags=shapefiles</w:t>
        </w:r>
      </w:hyperlink>
      <w:r w:rsidRPr="000F1764">
        <w:rPr>
          <w:sz w:val="18"/>
          <w:szCs w:val="18"/>
        </w:rPr>
        <w:t xml:space="preserve"> </w:t>
      </w:r>
    </w:p>
  </w:footnote>
  <w:footnote w:id="38">
    <w:p w:rsidR="00C414B6" w:rsidRPr="000F1764" w:rsidRDefault="00C414B6">
      <w:pPr>
        <w:pStyle w:val="FootnoteText"/>
        <w:rPr>
          <w:sz w:val="18"/>
          <w:szCs w:val="18"/>
        </w:rPr>
      </w:pPr>
      <w:r w:rsidRPr="000F1764">
        <w:rPr>
          <w:rStyle w:val="FootnoteReference"/>
          <w:sz w:val="18"/>
          <w:szCs w:val="18"/>
        </w:rPr>
        <w:footnoteRef/>
      </w:r>
      <w:r w:rsidRPr="000F1764">
        <w:rPr>
          <w:sz w:val="18"/>
          <w:szCs w:val="18"/>
        </w:rPr>
        <w:t xml:space="preserve"> </w:t>
      </w:r>
      <w:hyperlink r:id="rId38" w:history="1">
        <w:r w:rsidRPr="000F1764">
          <w:rPr>
            <w:rStyle w:val="Hyperlink"/>
            <w:sz w:val="18"/>
            <w:szCs w:val="18"/>
          </w:rPr>
          <w:t>https://www.fhwa.dot.gov/planning/census_issues/ctpp/</w:t>
        </w:r>
      </w:hyperlink>
      <w:r w:rsidRPr="000F1764">
        <w:rPr>
          <w:sz w:val="18"/>
          <w:szCs w:val="18"/>
        </w:rPr>
        <w:t xml:space="preserve"> </w:t>
      </w:r>
    </w:p>
  </w:footnote>
  <w:footnote w:id="39">
    <w:p w:rsidR="00C414B6" w:rsidRPr="000F1764" w:rsidRDefault="00C414B6">
      <w:pPr>
        <w:pStyle w:val="FootnoteText"/>
        <w:rPr>
          <w:sz w:val="18"/>
          <w:szCs w:val="18"/>
        </w:rPr>
      </w:pPr>
      <w:r w:rsidRPr="000F1764">
        <w:rPr>
          <w:rStyle w:val="FootnoteReference"/>
          <w:sz w:val="18"/>
          <w:szCs w:val="18"/>
        </w:rPr>
        <w:footnoteRef/>
      </w:r>
      <w:r w:rsidRPr="000F1764">
        <w:rPr>
          <w:sz w:val="18"/>
          <w:szCs w:val="18"/>
        </w:rPr>
        <w:t xml:space="preserve"> </w:t>
      </w:r>
      <w:hyperlink r:id="rId39" w:history="1">
        <w:r w:rsidRPr="000F1764">
          <w:rPr>
            <w:rStyle w:val="Hyperlink"/>
            <w:sz w:val="18"/>
            <w:szCs w:val="18"/>
          </w:rPr>
          <w:t>https://github.com/gregmacfarlane/ctpp_flows</w:t>
        </w:r>
      </w:hyperlink>
      <w:r w:rsidRPr="000F1764">
        <w:rPr>
          <w:sz w:val="18"/>
          <w:szCs w:val="18"/>
        </w:rPr>
        <w:t xml:space="preserve"> </w:t>
      </w:r>
    </w:p>
  </w:footnote>
  <w:footnote w:id="40">
    <w:p w:rsidR="00C414B6" w:rsidRPr="000F1764" w:rsidRDefault="00C414B6" w:rsidP="0043495D">
      <w:pPr>
        <w:pStyle w:val="FootnoteText"/>
        <w:rPr>
          <w:sz w:val="18"/>
          <w:szCs w:val="18"/>
        </w:rPr>
      </w:pPr>
      <w:r w:rsidRPr="000F1764">
        <w:rPr>
          <w:rStyle w:val="FootnoteReference"/>
          <w:sz w:val="18"/>
          <w:szCs w:val="18"/>
        </w:rPr>
        <w:footnoteRef/>
      </w:r>
      <w:r w:rsidRPr="000F1764">
        <w:rPr>
          <w:sz w:val="18"/>
          <w:szCs w:val="18"/>
        </w:rPr>
        <w:t xml:space="preserve"> Nelson, G. D. and A. Rae (2016). "An economic geography of the United States: From commutes to megaregions." </w:t>
      </w:r>
      <w:proofErr w:type="spellStart"/>
      <w:r w:rsidRPr="000F1764">
        <w:rPr>
          <w:sz w:val="18"/>
          <w:szCs w:val="18"/>
        </w:rPr>
        <w:t>PloS</w:t>
      </w:r>
      <w:proofErr w:type="spellEnd"/>
      <w:r w:rsidRPr="000F1764">
        <w:rPr>
          <w:sz w:val="18"/>
          <w:szCs w:val="18"/>
        </w:rPr>
        <w:t xml:space="preserve"> one 11(11): e0166083.</w:t>
      </w:r>
    </w:p>
  </w:footnote>
  <w:footnote w:id="41">
    <w:p w:rsidR="00C414B6" w:rsidRPr="000F1764" w:rsidRDefault="00C414B6">
      <w:pPr>
        <w:pStyle w:val="FootnoteText"/>
        <w:rPr>
          <w:sz w:val="18"/>
          <w:szCs w:val="18"/>
        </w:rPr>
      </w:pPr>
      <w:r w:rsidRPr="000F1764">
        <w:rPr>
          <w:rStyle w:val="FootnoteReference"/>
          <w:sz w:val="18"/>
          <w:szCs w:val="18"/>
        </w:rPr>
        <w:footnoteRef/>
      </w:r>
      <w:r w:rsidRPr="000F1764">
        <w:rPr>
          <w:sz w:val="18"/>
          <w:szCs w:val="18"/>
        </w:rPr>
        <w:t xml:space="preserve"> </w:t>
      </w:r>
      <w:hyperlink r:id="rId40" w:anchor="top" w:history="1">
        <w:r w:rsidRPr="000F1764">
          <w:rPr>
            <w:rStyle w:val="Hyperlink"/>
            <w:sz w:val="18"/>
            <w:szCs w:val="18"/>
          </w:rPr>
          <w:t>https://lehd.ces.census.gov/data/#top</w:t>
        </w:r>
      </w:hyperlink>
      <w:r w:rsidRPr="000F1764">
        <w:rPr>
          <w:sz w:val="18"/>
          <w:szCs w:val="18"/>
        </w:rPr>
        <w:t xml:space="preserve"> </w:t>
      </w:r>
    </w:p>
  </w:footnote>
  <w:footnote w:id="42">
    <w:p w:rsidR="00C414B6" w:rsidRPr="00FF6711" w:rsidRDefault="00C414B6">
      <w:pPr>
        <w:pStyle w:val="FootnoteText"/>
        <w:rPr>
          <w:sz w:val="18"/>
          <w:szCs w:val="18"/>
        </w:rPr>
      </w:pPr>
      <w:r w:rsidRPr="000F1764">
        <w:rPr>
          <w:rStyle w:val="FootnoteReference"/>
          <w:sz w:val="18"/>
          <w:szCs w:val="18"/>
        </w:rPr>
        <w:footnoteRef/>
      </w:r>
      <w:r w:rsidRPr="000F1764">
        <w:rPr>
          <w:sz w:val="18"/>
          <w:szCs w:val="18"/>
        </w:rPr>
        <w:t xml:space="preserve"> </w:t>
      </w:r>
      <w:hyperlink r:id="rId41" w:history="1">
        <w:r w:rsidRPr="000F1764">
          <w:rPr>
            <w:rStyle w:val="Hyperlink"/>
            <w:sz w:val="18"/>
            <w:szCs w:val="18"/>
          </w:rPr>
          <w:t>https://lehd.ces.census.gov/data/lodes/LODES7/LODESTechDoc7.5.pdf</w:t>
        </w:r>
      </w:hyperlink>
      <w:r w:rsidRPr="00FF6711">
        <w:rPr>
          <w:sz w:val="18"/>
          <w:szCs w:val="18"/>
        </w:rPr>
        <w:t xml:space="preserve"> </w:t>
      </w:r>
    </w:p>
  </w:footnote>
  <w:footnote w:id="43">
    <w:p w:rsidR="00C414B6" w:rsidRDefault="00C414B6">
      <w:pPr>
        <w:pStyle w:val="FootnoteText"/>
      </w:pPr>
      <w:r w:rsidRPr="00FF6711">
        <w:rPr>
          <w:rStyle w:val="FootnoteReference"/>
          <w:sz w:val="18"/>
          <w:szCs w:val="18"/>
        </w:rPr>
        <w:footnoteRef/>
      </w:r>
      <w:r w:rsidRPr="00FF6711">
        <w:rPr>
          <w:sz w:val="18"/>
          <w:szCs w:val="18"/>
        </w:rPr>
        <w:t xml:space="preserve"> Multiscale dynamic human mobility flow dataset in the U.S. during the COVID-19 epidemic.</w:t>
      </w:r>
      <w:r>
        <w:t xml:space="preserve"> </w:t>
      </w:r>
    </w:p>
  </w:footnote>
  <w:footnote w:id="44">
    <w:p w:rsidR="00C414B6" w:rsidRPr="009F23A4" w:rsidRDefault="00C414B6" w:rsidP="009F23A4">
      <w:pPr>
        <w:pStyle w:val="FootnoteText"/>
        <w:jc w:val="left"/>
        <w:rPr>
          <w:sz w:val="18"/>
          <w:szCs w:val="18"/>
        </w:rPr>
      </w:pPr>
      <w:r w:rsidRPr="009F23A4">
        <w:rPr>
          <w:rStyle w:val="FootnoteReference"/>
          <w:sz w:val="18"/>
          <w:szCs w:val="18"/>
        </w:rPr>
        <w:footnoteRef/>
      </w:r>
      <w:r w:rsidRPr="009F23A4">
        <w:rPr>
          <w:sz w:val="18"/>
          <w:szCs w:val="18"/>
        </w:rPr>
        <w:t xml:space="preserve"> </w:t>
      </w:r>
      <w:hyperlink r:id="rId42" w:history="1">
        <w:r w:rsidRPr="009F23A4">
          <w:rPr>
            <w:rStyle w:val="Hyperlink"/>
            <w:sz w:val="18"/>
            <w:szCs w:val="18"/>
          </w:rPr>
          <w:t>https://data.cityofchicago.org/Transportation/Transportation-Network-Providers-Trips/m6dm-c72p</w:t>
        </w:r>
      </w:hyperlink>
      <w:r w:rsidRPr="009F23A4">
        <w:rPr>
          <w:sz w:val="18"/>
          <w:szCs w:val="18"/>
        </w:rPr>
        <w:t xml:space="preserve"> </w:t>
      </w:r>
    </w:p>
  </w:footnote>
  <w:footnote w:id="45">
    <w:p w:rsidR="00C414B6" w:rsidRPr="009F23A4" w:rsidRDefault="00C414B6" w:rsidP="009F23A4">
      <w:pPr>
        <w:jc w:val="left"/>
        <w:rPr>
          <w:rFonts w:ascii="Times New Roman" w:hAnsi="Times New Roman" w:cs="Times New Roman"/>
          <w:sz w:val="18"/>
          <w:szCs w:val="18"/>
        </w:rPr>
      </w:pPr>
      <w:r w:rsidRPr="009F23A4">
        <w:rPr>
          <w:rStyle w:val="FootnoteReference"/>
          <w:sz w:val="18"/>
          <w:szCs w:val="18"/>
        </w:rPr>
        <w:footnoteRef/>
      </w:r>
      <w:r w:rsidRPr="009F23A4">
        <w:rPr>
          <w:sz w:val="18"/>
          <w:szCs w:val="18"/>
        </w:rPr>
        <w:t xml:space="preserve"> </w:t>
      </w:r>
      <w:hyperlink r:id="rId43" w:history="1">
        <w:r w:rsidRPr="009F23A4">
          <w:rPr>
            <w:rStyle w:val="Hyperlink"/>
            <w:rFonts w:ascii="Times New Roman" w:hAnsi="Times New Roman" w:cs="Times New Roman"/>
            <w:sz w:val="18"/>
            <w:szCs w:val="18"/>
          </w:rPr>
          <w:t>https://data.cityofchicago.org/Transportation/E-Scooter-Trips-2019-Pilot/2kfw-zvte</w:t>
        </w:r>
      </w:hyperlink>
    </w:p>
  </w:footnote>
  <w:footnote w:id="46">
    <w:p w:rsidR="00C414B6" w:rsidRPr="009F23A4" w:rsidRDefault="00C414B6" w:rsidP="009F23A4">
      <w:pPr>
        <w:pStyle w:val="FootnoteText"/>
        <w:jc w:val="left"/>
        <w:rPr>
          <w:sz w:val="18"/>
          <w:szCs w:val="18"/>
        </w:rPr>
      </w:pPr>
      <w:r w:rsidRPr="009F23A4">
        <w:rPr>
          <w:rStyle w:val="FootnoteReference"/>
          <w:sz w:val="18"/>
          <w:szCs w:val="18"/>
        </w:rPr>
        <w:footnoteRef/>
      </w:r>
      <w:r w:rsidRPr="009F23A4">
        <w:rPr>
          <w:sz w:val="18"/>
          <w:szCs w:val="18"/>
        </w:rPr>
        <w:t xml:space="preserve"> </w:t>
      </w:r>
      <w:hyperlink r:id="rId44" w:history="1">
        <w:r w:rsidRPr="009F23A4">
          <w:rPr>
            <w:rStyle w:val="Hyperlink"/>
            <w:sz w:val="18"/>
            <w:szCs w:val="18"/>
          </w:rPr>
          <w:t>https://data.cityofchicago.org/browse?q=scooter&amp;sortBy=relevance</w:t>
        </w:r>
      </w:hyperlink>
      <w:r w:rsidRPr="009F23A4">
        <w:rPr>
          <w:sz w:val="18"/>
          <w:szCs w:val="18"/>
        </w:rPr>
        <w:t xml:space="preserve"> </w:t>
      </w:r>
    </w:p>
  </w:footnote>
  <w:footnote w:id="47">
    <w:p w:rsidR="00C414B6" w:rsidRPr="009F23A4" w:rsidRDefault="00C414B6" w:rsidP="009F23A4">
      <w:pPr>
        <w:pStyle w:val="FootnoteText"/>
        <w:jc w:val="left"/>
        <w:rPr>
          <w:sz w:val="18"/>
          <w:szCs w:val="18"/>
        </w:rPr>
      </w:pPr>
      <w:r w:rsidRPr="009F23A4">
        <w:rPr>
          <w:rStyle w:val="FootnoteReference"/>
          <w:sz w:val="18"/>
          <w:szCs w:val="18"/>
        </w:rPr>
        <w:footnoteRef/>
      </w:r>
      <w:hyperlink r:id="rId45" w:history="1">
        <w:r w:rsidRPr="009F23A4">
          <w:rPr>
            <w:rStyle w:val="Hyperlink"/>
            <w:sz w:val="18"/>
            <w:szCs w:val="18"/>
          </w:rPr>
          <w:t>http://dev.cityofchicago.org/open%20data/2020/09/14/scooter-gbfs-public-feeds-2020.html</w:t>
        </w:r>
      </w:hyperlink>
      <w:r w:rsidRPr="009F23A4">
        <w:rPr>
          <w:sz w:val="18"/>
          <w:szCs w:val="18"/>
        </w:rPr>
        <w:t xml:space="preserve"> </w:t>
      </w:r>
    </w:p>
  </w:footnote>
  <w:footnote w:id="48">
    <w:p w:rsidR="00C414B6" w:rsidRPr="009F23A4" w:rsidRDefault="00C414B6" w:rsidP="009F23A4">
      <w:pPr>
        <w:pStyle w:val="FootnoteText"/>
        <w:jc w:val="left"/>
        <w:rPr>
          <w:sz w:val="18"/>
          <w:szCs w:val="18"/>
        </w:rPr>
      </w:pPr>
      <w:r w:rsidRPr="009F23A4">
        <w:rPr>
          <w:rStyle w:val="FootnoteReference"/>
          <w:sz w:val="18"/>
          <w:szCs w:val="18"/>
        </w:rPr>
        <w:footnoteRef/>
      </w:r>
      <w:r w:rsidRPr="009F23A4">
        <w:rPr>
          <w:sz w:val="18"/>
          <w:szCs w:val="18"/>
        </w:rPr>
        <w:t xml:space="preserve"> </w:t>
      </w:r>
      <w:hyperlink r:id="rId46" w:history="1">
        <w:r w:rsidRPr="009F23A4">
          <w:rPr>
            <w:rStyle w:val="Hyperlink"/>
            <w:sz w:val="18"/>
            <w:szCs w:val="18"/>
          </w:rPr>
          <w:t>https://www.chicago.gov/city/en/depts/cdot/supp_info/escooter-share-pilot-project.html</w:t>
        </w:r>
      </w:hyperlink>
      <w:r w:rsidRPr="009F23A4">
        <w:rPr>
          <w:sz w:val="18"/>
          <w:szCs w:val="18"/>
        </w:rPr>
        <w:t xml:space="preserve"> </w:t>
      </w:r>
    </w:p>
  </w:footnote>
  <w:footnote w:id="49">
    <w:p w:rsidR="00C414B6" w:rsidRPr="009F23A4" w:rsidRDefault="00C414B6" w:rsidP="009F23A4">
      <w:pPr>
        <w:pStyle w:val="FootnoteText"/>
        <w:jc w:val="left"/>
        <w:rPr>
          <w:sz w:val="18"/>
          <w:szCs w:val="18"/>
        </w:rPr>
      </w:pPr>
      <w:r w:rsidRPr="009F23A4">
        <w:rPr>
          <w:rStyle w:val="FootnoteReference"/>
          <w:sz w:val="18"/>
          <w:szCs w:val="18"/>
        </w:rPr>
        <w:footnoteRef/>
      </w:r>
      <w:r w:rsidRPr="009F23A4">
        <w:rPr>
          <w:sz w:val="18"/>
          <w:szCs w:val="18"/>
        </w:rPr>
        <w:t xml:space="preserve"> </w:t>
      </w:r>
      <w:hyperlink r:id="rId47" w:history="1">
        <w:r w:rsidRPr="009F23A4">
          <w:rPr>
            <w:rStyle w:val="Hyperlink"/>
            <w:sz w:val="18"/>
            <w:szCs w:val="18"/>
          </w:rPr>
          <w:t>https://data.cityofchicago.org/Transportation/Divvy-Trips/fg6s-gzvg</w:t>
        </w:r>
      </w:hyperlink>
      <w:r w:rsidRPr="009F23A4">
        <w:rPr>
          <w:sz w:val="18"/>
          <w:szCs w:val="18"/>
        </w:rPr>
        <w:t xml:space="preserve"> </w:t>
      </w:r>
    </w:p>
  </w:footnote>
  <w:footnote w:id="50">
    <w:p w:rsidR="00C414B6" w:rsidRPr="009F23A4" w:rsidRDefault="00C414B6" w:rsidP="009F23A4">
      <w:pPr>
        <w:pStyle w:val="FootnoteText"/>
        <w:jc w:val="left"/>
        <w:rPr>
          <w:sz w:val="18"/>
          <w:szCs w:val="18"/>
        </w:rPr>
      </w:pPr>
      <w:r w:rsidRPr="009F23A4">
        <w:rPr>
          <w:rStyle w:val="FootnoteReference"/>
          <w:sz w:val="18"/>
          <w:szCs w:val="18"/>
        </w:rPr>
        <w:footnoteRef/>
      </w:r>
      <w:r w:rsidRPr="009F23A4">
        <w:rPr>
          <w:sz w:val="18"/>
          <w:szCs w:val="18"/>
        </w:rPr>
        <w:t xml:space="preserve"> </w:t>
      </w:r>
      <w:hyperlink r:id="rId48" w:history="1">
        <w:r w:rsidRPr="009F23A4">
          <w:rPr>
            <w:rStyle w:val="Hyperlink"/>
            <w:sz w:val="18"/>
            <w:szCs w:val="18"/>
          </w:rPr>
          <w:t>https://data.cityofchicago.org/browse?q=taxi&amp;sortBy=relevance</w:t>
        </w:r>
      </w:hyperlink>
      <w:r w:rsidRPr="009F23A4">
        <w:rPr>
          <w:sz w:val="18"/>
          <w:szCs w:val="18"/>
        </w:rPr>
        <w:t xml:space="preserve"> </w:t>
      </w:r>
    </w:p>
  </w:footnote>
  <w:footnote w:id="51">
    <w:p w:rsidR="00C414B6" w:rsidRPr="009F23A4" w:rsidRDefault="00C414B6" w:rsidP="009F23A4">
      <w:pPr>
        <w:pStyle w:val="FootnoteText"/>
        <w:jc w:val="left"/>
        <w:rPr>
          <w:sz w:val="18"/>
          <w:szCs w:val="18"/>
        </w:rPr>
      </w:pPr>
      <w:r w:rsidRPr="009F23A4">
        <w:rPr>
          <w:rStyle w:val="FootnoteReference"/>
          <w:sz w:val="18"/>
          <w:szCs w:val="18"/>
        </w:rPr>
        <w:footnoteRef/>
      </w:r>
      <w:r w:rsidRPr="009F23A4">
        <w:rPr>
          <w:sz w:val="18"/>
          <w:szCs w:val="18"/>
        </w:rPr>
        <w:t xml:space="preserve"> </w:t>
      </w:r>
      <w:hyperlink r:id="rId49" w:history="1">
        <w:r w:rsidRPr="009F23A4">
          <w:rPr>
            <w:rStyle w:val="Hyperlink"/>
            <w:sz w:val="18"/>
            <w:szCs w:val="18"/>
          </w:rPr>
          <w:t>https://transitfeeds.com/p/chicago-transit-authority/165?p=1</w:t>
        </w:r>
      </w:hyperlink>
      <w:r w:rsidRPr="009F23A4">
        <w:rPr>
          <w:sz w:val="18"/>
          <w:szCs w:val="18"/>
        </w:rPr>
        <w:t xml:space="preserve"> </w:t>
      </w:r>
    </w:p>
  </w:footnote>
  <w:footnote w:id="52">
    <w:p w:rsidR="00C414B6" w:rsidRPr="009F23A4" w:rsidRDefault="00C414B6" w:rsidP="009F23A4">
      <w:pPr>
        <w:pStyle w:val="FootnoteText"/>
        <w:jc w:val="left"/>
        <w:rPr>
          <w:sz w:val="18"/>
          <w:szCs w:val="18"/>
        </w:rPr>
      </w:pPr>
      <w:r w:rsidRPr="009F23A4">
        <w:rPr>
          <w:rStyle w:val="FootnoteReference"/>
          <w:sz w:val="18"/>
          <w:szCs w:val="18"/>
        </w:rPr>
        <w:footnoteRef/>
      </w:r>
      <w:r w:rsidRPr="009F23A4">
        <w:rPr>
          <w:sz w:val="18"/>
          <w:szCs w:val="18"/>
        </w:rPr>
        <w:t xml:space="preserve"> </w:t>
      </w:r>
      <w:hyperlink r:id="rId50" w:history="1">
        <w:r w:rsidRPr="009F23A4">
          <w:rPr>
            <w:rStyle w:val="Hyperlink"/>
            <w:sz w:val="18"/>
            <w:szCs w:val="18"/>
          </w:rPr>
          <w:t>https://transitfeeds.com/p/metra/169</w:t>
        </w:r>
      </w:hyperlink>
      <w:r w:rsidRPr="009F23A4">
        <w:rPr>
          <w:sz w:val="18"/>
          <w:szCs w:val="18"/>
        </w:rPr>
        <w:t xml:space="preserve"> </w:t>
      </w:r>
    </w:p>
  </w:footnote>
  <w:footnote w:id="53">
    <w:p w:rsidR="00C414B6" w:rsidRPr="009F23A4" w:rsidRDefault="00C414B6" w:rsidP="009F23A4">
      <w:pPr>
        <w:pStyle w:val="FootnoteText"/>
        <w:jc w:val="left"/>
        <w:rPr>
          <w:sz w:val="18"/>
          <w:szCs w:val="18"/>
        </w:rPr>
      </w:pPr>
      <w:r w:rsidRPr="009F23A4">
        <w:rPr>
          <w:rStyle w:val="FootnoteReference"/>
          <w:sz w:val="18"/>
          <w:szCs w:val="18"/>
        </w:rPr>
        <w:footnoteRef/>
      </w:r>
      <w:r w:rsidRPr="009F23A4">
        <w:rPr>
          <w:sz w:val="18"/>
          <w:szCs w:val="18"/>
        </w:rPr>
        <w:t xml:space="preserve"> </w:t>
      </w:r>
      <w:hyperlink r:id="rId51" w:history="1">
        <w:r w:rsidRPr="009F23A4">
          <w:rPr>
            <w:rStyle w:val="Hyperlink"/>
            <w:sz w:val="18"/>
            <w:szCs w:val="18"/>
          </w:rPr>
          <w:t>https://developers.google.com/transit/gtfs</w:t>
        </w:r>
      </w:hyperlink>
      <w:r w:rsidRPr="009F23A4">
        <w:rPr>
          <w:sz w:val="18"/>
          <w:szCs w:val="18"/>
        </w:rPr>
        <w:t xml:space="preserve"> </w:t>
      </w:r>
    </w:p>
  </w:footnote>
  <w:footnote w:id="54">
    <w:p w:rsidR="00C414B6" w:rsidRPr="009F23A4" w:rsidRDefault="00C414B6" w:rsidP="009F23A4">
      <w:pPr>
        <w:pStyle w:val="FootnoteText"/>
        <w:jc w:val="left"/>
        <w:rPr>
          <w:sz w:val="18"/>
          <w:szCs w:val="18"/>
        </w:rPr>
      </w:pPr>
      <w:r w:rsidRPr="009F23A4">
        <w:rPr>
          <w:rStyle w:val="FootnoteReference"/>
          <w:sz w:val="18"/>
          <w:szCs w:val="18"/>
        </w:rPr>
        <w:footnoteRef/>
      </w:r>
      <w:r w:rsidRPr="009F23A4">
        <w:rPr>
          <w:sz w:val="18"/>
          <w:szCs w:val="18"/>
        </w:rPr>
        <w:t xml:space="preserve"> </w:t>
      </w:r>
      <w:hyperlink r:id="rId52" w:history="1">
        <w:r w:rsidRPr="009F23A4">
          <w:rPr>
            <w:rStyle w:val="Hyperlink"/>
            <w:rFonts w:ascii="Times New Roman" w:hAnsi="Times New Roman" w:cs="Times New Roman"/>
            <w:sz w:val="18"/>
            <w:szCs w:val="18"/>
          </w:rPr>
          <w:t>https://github.com/remix/partridge</w:t>
        </w:r>
      </w:hyperlink>
      <w:r w:rsidRPr="009F23A4">
        <w:rPr>
          <w:rFonts w:ascii="Times New Roman" w:hAnsi="Times New Roman" w:cs="Times New Roman"/>
          <w:sz w:val="18"/>
          <w:szCs w:val="18"/>
        </w:rPr>
        <w:t xml:space="preserve">; </w:t>
      </w:r>
      <w:hyperlink r:id="rId53" w:history="1">
        <w:r w:rsidRPr="009F23A4">
          <w:rPr>
            <w:rStyle w:val="Hyperlink"/>
            <w:rFonts w:ascii="Times New Roman" w:hAnsi="Times New Roman" w:cs="Times New Roman"/>
            <w:sz w:val="18"/>
            <w:szCs w:val="18"/>
          </w:rPr>
          <w:t>https://github.com/kuanb/peartree</w:t>
        </w:r>
      </w:hyperlink>
      <w:r w:rsidRPr="009F23A4">
        <w:rPr>
          <w:rStyle w:val="Hyperlink"/>
          <w:rFonts w:ascii="Times New Roman" w:hAnsi="Times New Roman" w:cs="Times New Roman"/>
          <w:sz w:val="18"/>
          <w:szCs w:val="18"/>
        </w:rPr>
        <w:t xml:space="preserve"> </w:t>
      </w:r>
    </w:p>
  </w:footnote>
  <w:footnote w:id="55">
    <w:p w:rsidR="00C414B6" w:rsidRDefault="00C414B6" w:rsidP="009F23A4">
      <w:pPr>
        <w:pStyle w:val="FootnoteText"/>
        <w:jc w:val="left"/>
      </w:pPr>
      <w:r w:rsidRPr="009F23A4">
        <w:rPr>
          <w:rStyle w:val="FootnoteReference"/>
          <w:sz w:val="18"/>
          <w:szCs w:val="18"/>
        </w:rPr>
        <w:footnoteRef/>
      </w:r>
      <w:r w:rsidRPr="009F23A4">
        <w:rPr>
          <w:sz w:val="18"/>
          <w:szCs w:val="18"/>
        </w:rPr>
        <w:t xml:space="preserve"> </w:t>
      </w:r>
      <w:hyperlink r:id="rId54" w:history="1">
        <w:r w:rsidRPr="009F23A4">
          <w:rPr>
            <w:rStyle w:val="Hyperlink"/>
            <w:rFonts w:ascii="Times New Roman" w:hAnsi="Times New Roman" w:cs="Times New Roman"/>
            <w:sz w:val="18"/>
            <w:szCs w:val="18"/>
          </w:rPr>
          <w:t>https://github.com/mrcagney/gtfstk</w:t>
        </w:r>
      </w:hyperlink>
      <w:r w:rsidRPr="009F23A4">
        <w:rPr>
          <w:rFonts w:ascii="Times New Roman" w:hAnsi="Times New Roman" w:cs="Times New Roman"/>
          <w:sz w:val="18"/>
          <w:szCs w:val="18"/>
        </w:rPr>
        <w:t xml:space="preserve">; </w:t>
      </w:r>
      <w:hyperlink r:id="rId55" w:history="1">
        <w:r w:rsidRPr="009F23A4">
          <w:rPr>
            <w:rStyle w:val="Hyperlink"/>
            <w:rFonts w:ascii="Times New Roman" w:hAnsi="Times New Roman" w:cs="Times New Roman"/>
            <w:sz w:val="18"/>
            <w:szCs w:val="18"/>
          </w:rPr>
          <w:t>https://github.com/mrcagney/gtfs_kit</w:t>
        </w:r>
      </w:hyperlink>
    </w:p>
  </w:footnote>
  <w:footnote w:id="56">
    <w:p w:rsidR="00C414B6" w:rsidRPr="00716CB7" w:rsidRDefault="00C414B6" w:rsidP="00086A21">
      <w:pPr>
        <w:pStyle w:val="FootnoteText"/>
        <w:jc w:val="left"/>
        <w:rPr>
          <w:sz w:val="18"/>
          <w:szCs w:val="18"/>
        </w:rPr>
      </w:pPr>
      <w:r w:rsidRPr="00716CB7">
        <w:rPr>
          <w:rStyle w:val="FootnoteReference"/>
          <w:sz w:val="18"/>
          <w:szCs w:val="18"/>
        </w:rPr>
        <w:footnoteRef/>
      </w:r>
      <w:r w:rsidRPr="00716CB7">
        <w:rPr>
          <w:sz w:val="18"/>
          <w:szCs w:val="18"/>
        </w:rPr>
        <w:t xml:space="preserve"> </w:t>
      </w:r>
      <w:hyperlink r:id="rId56" w:history="1">
        <w:r w:rsidRPr="00716CB7">
          <w:rPr>
            <w:rStyle w:val="Hyperlink"/>
            <w:sz w:val="18"/>
            <w:szCs w:val="18"/>
          </w:rPr>
          <w:t>https://data.cityofchicago.org/Transportation/Chicago-Traffic-Tracker-Congestion-Estimates-by-Se/n4j6-wkkf</w:t>
        </w:r>
      </w:hyperlink>
      <w:r w:rsidRPr="00716CB7">
        <w:rPr>
          <w:sz w:val="18"/>
          <w:szCs w:val="18"/>
        </w:rPr>
        <w:t xml:space="preserve"> </w:t>
      </w:r>
    </w:p>
  </w:footnote>
  <w:footnote w:id="57">
    <w:p w:rsidR="00C414B6" w:rsidRPr="00716CB7" w:rsidRDefault="00C414B6" w:rsidP="00086A21">
      <w:pPr>
        <w:pStyle w:val="FootnoteText"/>
        <w:jc w:val="left"/>
        <w:rPr>
          <w:sz w:val="18"/>
          <w:szCs w:val="18"/>
        </w:rPr>
      </w:pPr>
      <w:r w:rsidRPr="00716CB7">
        <w:rPr>
          <w:rStyle w:val="FootnoteReference"/>
          <w:sz w:val="18"/>
          <w:szCs w:val="18"/>
        </w:rPr>
        <w:footnoteRef/>
      </w:r>
      <w:r w:rsidRPr="00716CB7">
        <w:rPr>
          <w:sz w:val="18"/>
          <w:szCs w:val="18"/>
        </w:rPr>
        <w:t xml:space="preserve"> </w:t>
      </w:r>
      <w:hyperlink r:id="rId57" w:history="1">
        <w:r w:rsidRPr="00716CB7">
          <w:rPr>
            <w:rStyle w:val="Hyperlink"/>
            <w:sz w:val="18"/>
            <w:szCs w:val="18"/>
          </w:rPr>
          <w:t>https://data.cityofchicago.org/Transportation/Chicago-Traffic-Tracker-Historical-Congestion-Esti/ef4k-dci7</w:t>
        </w:r>
      </w:hyperlink>
      <w:r w:rsidRPr="00716CB7">
        <w:rPr>
          <w:sz w:val="18"/>
          <w:szCs w:val="18"/>
        </w:rPr>
        <w:t xml:space="preserve"> </w:t>
      </w:r>
    </w:p>
  </w:footnote>
  <w:footnote w:id="58">
    <w:p w:rsidR="00C414B6" w:rsidRPr="00716CB7" w:rsidRDefault="00C414B6">
      <w:pPr>
        <w:pStyle w:val="FootnoteText"/>
        <w:rPr>
          <w:sz w:val="18"/>
          <w:szCs w:val="18"/>
        </w:rPr>
      </w:pPr>
      <w:r w:rsidRPr="00716CB7">
        <w:rPr>
          <w:rStyle w:val="FootnoteReference"/>
          <w:sz w:val="18"/>
          <w:szCs w:val="18"/>
        </w:rPr>
        <w:footnoteRef/>
      </w:r>
      <w:r w:rsidRPr="00716CB7">
        <w:rPr>
          <w:sz w:val="18"/>
          <w:szCs w:val="18"/>
        </w:rPr>
        <w:t xml:space="preserve"> </w:t>
      </w:r>
      <w:hyperlink r:id="rId58" w:history="1">
        <w:r w:rsidRPr="00716CB7">
          <w:rPr>
            <w:rStyle w:val="Hyperlink"/>
            <w:rFonts w:ascii="Times New Roman" w:hAnsi="Times New Roman" w:cs="Times New Roman"/>
            <w:sz w:val="18"/>
            <w:szCs w:val="18"/>
          </w:rPr>
          <w:t>https://api.arrayofthings.org/</w:t>
        </w:r>
      </w:hyperlink>
      <w:r w:rsidRPr="00716CB7">
        <w:rPr>
          <w:rStyle w:val="Hyperlink"/>
          <w:rFonts w:ascii="Times New Roman" w:hAnsi="Times New Roman" w:cs="Times New Roman"/>
          <w:sz w:val="18"/>
          <w:szCs w:val="18"/>
        </w:rPr>
        <w:t xml:space="preserve"> </w:t>
      </w:r>
    </w:p>
  </w:footnote>
  <w:footnote w:id="59">
    <w:p w:rsidR="00C414B6" w:rsidRPr="00716CB7" w:rsidRDefault="00C414B6">
      <w:pPr>
        <w:pStyle w:val="FootnoteText"/>
        <w:rPr>
          <w:sz w:val="18"/>
          <w:szCs w:val="18"/>
        </w:rPr>
      </w:pPr>
      <w:r w:rsidRPr="00716CB7">
        <w:rPr>
          <w:rStyle w:val="FootnoteReference"/>
          <w:sz w:val="18"/>
          <w:szCs w:val="18"/>
        </w:rPr>
        <w:footnoteRef/>
      </w:r>
      <w:r w:rsidRPr="00716CB7">
        <w:rPr>
          <w:sz w:val="18"/>
          <w:szCs w:val="18"/>
        </w:rPr>
        <w:t xml:space="preserve"> </w:t>
      </w:r>
      <w:hyperlink r:id="rId59" w:history="1">
        <w:r w:rsidRPr="00716CB7">
          <w:rPr>
            <w:rStyle w:val="Hyperlink"/>
            <w:sz w:val="18"/>
            <w:szCs w:val="18"/>
          </w:rPr>
          <w:t>https://movement.uber.com/cities?lang=en-US</w:t>
        </w:r>
      </w:hyperlink>
      <w:r w:rsidRPr="00716CB7">
        <w:rPr>
          <w:sz w:val="18"/>
          <w:szCs w:val="18"/>
        </w:rPr>
        <w:t xml:space="preserve"> </w:t>
      </w:r>
    </w:p>
  </w:footnote>
  <w:footnote w:id="60">
    <w:p w:rsidR="00FC71D8" w:rsidRPr="00FC71D8" w:rsidRDefault="00FC71D8">
      <w:pPr>
        <w:pStyle w:val="FootnoteText"/>
        <w:rPr>
          <w:sz w:val="18"/>
          <w:szCs w:val="18"/>
        </w:rPr>
      </w:pPr>
      <w:r w:rsidRPr="00FC71D8">
        <w:rPr>
          <w:rStyle w:val="FootnoteReference"/>
          <w:sz w:val="18"/>
          <w:szCs w:val="18"/>
        </w:rPr>
        <w:footnoteRef/>
      </w:r>
      <w:r w:rsidRPr="00FC71D8">
        <w:rPr>
          <w:sz w:val="18"/>
          <w:szCs w:val="18"/>
        </w:rPr>
        <w:t xml:space="preserve"> </w:t>
      </w:r>
      <w:hyperlink r:id="rId60" w:history="1">
        <w:r w:rsidRPr="006547A1">
          <w:rPr>
            <w:rStyle w:val="Hyperlink"/>
            <w:sz w:val="18"/>
            <w:szCs w:val="18"/>
          </w:rPr>
          <w:t>https://gis-idot.opendata.arcgis.com/search?groupIds=b5143551ce2d41c7a5f89a2400c6af06</w:t>
        </w:r>
      </w:hyperlink>
      <w:r>
        <w:rPr>
          <w:sz w:val="18"/>
          <w:szCs w:val="18"/>
        </w:rPr>
        <w:t xml:space="preserve"> </w:t>
      </w:r>
    </w:p>
  </w:footnote>
  <w:footnote w:id="61">
    <w:p w:rsidR="00C414B6" w:rsidRPr="00716CB7" w:rsidRDefault="00C414B6">
      <w:pPr>
        <w:pStyle w:val="FootnoteText"/>
        <w:rPr>
          <w:sz w:val="18"/>
          <w:szCs w:val="18"/>
        </w:rPr>
      </w:pPr>
      <w:r w:rsidRPr="00716CB7">
        <w:rPr>
          <w:rStyle w:val="FootnoteReference"/>
          <w:sz w:val="18"/>
          <w:szCs w:val="18"/>
        </w:rPr>
        <w:footnoteRef/>
      </w:r>
      <w:r w:rsidRPr="00716CB7">
        <w:rPr>
          <w:sz w:val="18"/>
          <w:szCs w:val="18"/>
        </w:rPr>
        <w:t xml:space="preserve"> </w:t>
      </w:r>
      <w:hyperlink r:id="rId61" w:history="1">
        <w:r w:rsidRPr="00716CB7">
          <w:rPr>
            <w:rStyle w:val="Hyperlink"/>
            <w:rFonts w:ascii="Times New Roman" w:hAnsi="Times New Roman" w:cs="Times New Roman"/>
            <w:sz w:val="18"/>
            <w:szCs w:val="18"/>
          </w:rPr>
          <w:t>https://datahub.cmap.illinois.gov/dataset/mydailytravel-2018-2019-public</w:t>
        </w:r>
      </w:hyperlink>
      <w:r w:rsidRPr="00716CB7">
        <w:rPr>
          <w:rStyle w:val="Hyperlink"/>
          <w:rFonts w:ascii="Times New Roman" w:hAnsi="Times New Roman" w:cs="Times New Roman"/>
          <w:sz w:val="18"/>
          <w:szCs w:val="18"/>
        </w:rPr>
        <w:t xml:space="preserve"> </w:t>
      </w:r>
    </w:p>
  </w:footnote>
  <w:footnote w:id="62">
    <w:p w:rsidR="00C414B6" w:rsidRDefault="00C414B6">
      <w:pPr>
        <w:pStyle w:val="FootnoteText"/>
      </w:pPr>
      <w:r w:rsidRPr="00716CB7">
        <w:rPr>
          <w:rStyle w:val="FootnoteReference"/>
          <w:sz w:val="18"/>
          <w:szCs w:val="18"/>
        </w:rPr>
        <w:footnoteRef/>
      </w:r>
      <w:r w:rsidRPr="00716CB7">
        <w:rPr>
          <w:sz w:val="18"/>
          <w:szCs w:val="18"/>
        </w:rPr>
        <w:t xml:space="preserve"> </w:t>
      </w:r>
      <w:hyperlink r:id="rId62" w:history="1">
        <w:r w:rsidRPr="00716CB7">
          <w:rPr>
            <w:rStyle w:val="Hyperlink"/>
            <w:sz w:val="18"/>
            <w:szCs w:val="18"/>
          </w:rPr>
          <w:t>https://www.cmap.illinois.gov/data/transportation/travel-survey</w:t>
        </w:r>
      </w:hyperlink>
      <w:r>
        <w:t xml:space="preserve"> </w:t>
      </w:r>
    </w:p>
  </w:footnote>
  <w:footnote w:id="63">
    <w:p w:rsidR="00C414B6" w:rsidRPr="000F1EF2" w:rsidRDefault="00C414B6">
      <w:pPr>
        <w:pStyle w:val="FootnoteText"/>
        <w:rPr>
          <w:sz w:val="18"/>
          <w:szCs w:val="18"/>
        </w:rPr>
      </w:pPr>
      <w:r w:rsidRPr="000F1EF2">
        <w:rPr>
          <w:rStyle w:val="FootnoteReference"/>
          <w:sz w:val="18"/>
          <w:szCs w:val="18"/>
        </w:rPr>
        <w:footnoteRef/>
      </w:r>
      <w:r w:rsidRPr="000F1EF2">
        <w:rPr>
          <w:sz w:val="18"/>
          <w:szCs w:val="18"/>
        </w:rPr>
        <w:t xml:space="preserve"> </w:t>
      </w:r>
      <w:hyperlink r:id="rId63" w:history="1">
        <w:r w:rsidRPr="000F1EF2">
          <w:rPr>
            <w:rStyle w:val="Hyperlink"/>
            <w:sz w:val="18"/>
            <w:szCs w:val="18"/>
          </w:rPr>
          <w:t>https://developers.google.com/maps/documentation/maps-static/overview</w:t>
        </w:r>
      </w:hyperlink>
      <w:r w:rsidRPr="000F1EF2">
        <w:rPr>
          <w:sz w:val="18"/>
          <w:szCs w:val="18"/>
        </w:rPr>
        <w:t xml:space="preserve"> </w:t>
      </w:r>
    </w:p>
  </w:footnote>
  <w:footnote w:id="64">
    <w:p w:rsidR="00C414B6" w:rsidRPr="000F1EF2" w:rsidRDefault="00C414B6">
      <w:pPr>
        <w:pStyle w:val="FootnoteText"/>
        <w:rPr>
          <w:sz w:val="18"/>
          <w:szCs w:val="18"/>
        </w:rPr>
      </w:pPr>
      <w:r w:rsidRPr="000F1EF2">
        <w:rPr>
          <w:rStyle w:val="FootnoteReference"/>
          <w:sz w:val="18"/>
          <w:szCs w:val="18"/>
        </w:rPr>
        <w:footnoteRef/>
      </w:r>
      <w:r w:rsidRPr="000F1EF2">
        <w:rPr>
          <w:sz w:val="18"/>
          <w:szCs w:val="18"/>
        </w:rPr>
        <w:t xml:space="preserve"> </w:t>
      </w:r>
      <w:hyperlink r:id="rId64" w:history="1">
        <w:r w:rsidRPr="000F1EF2">
          <w:rPr>
            <w:rStyle w:val="Hyperlink"/>
            <w:rFonts w:ascii="Times New Roman" w:hAnsi="Times New Roman" w:cs="Times New Roman"/>
            <w:sz w:val="18"/>
            <w:szCs w:val="18"/>
          </w:rPr>
          <w:t>https://developers.google.com/maps/documentation/streetview/overview</w:t>
        </w:r>
      </w:hyperlink>
      <w:r w:rsidRPr="000F1EF2">
        <w:rPr>
          <w:rStyle w:val="Hyperlink"/>
          <w:rFonts w:ascii="Times New Roman" w:hAnsi="Times New Roman" w:cs="Times New Roman"/>
          <w:sz w:val="18"/>
          <w:szCs w:val="18"/>
        </w:rPr>
        <w:t xml:space="preserve"> </w:t>
      </w:r>
    </w:p>
  </w:footnote>
  <w:footnote w:id="65">
    <w:p w:rsidR="00C414B6" w:rsidRPr="000F1EF2" w:rsidRDefault="00C414B6" w:rsidP="00302BE2">
      <w:pPr>
        <w:pStyle w:val="FootnoteText"/>
        <w:rPr>
          <w:sz w:val="18"/>
          <w:szCs w:val="18"/>
        </w:rPr>
      </w:pPr>
      <w:r w:rsidRPr="000F1EF2">
        <w:rPr>
          <w:rStyle w:val="FootnoteReference"/>
          <w:sz w:val="18"/>
          <w:szCs w:val="18"/>
        </w:rPr>
        <w:footnoteRef/>
      </w:r>
      <w:r w:rsidRPr="000F1EF2">
        <w:rPr>
          <w:sz w:val="18"/>
          <w:szCs w:val="18"/>
        </w:rPr>
        <w:t xml:space="preserve"> </w:t>
      </w:r>
      <w:hyperlink r:id="rId65" w:history="1">
        <w:r w:rsidRPr="000F1EF2">
          <w:rPr>
            <w:rStyle w:val="Hyperlink"/>
            <w:rFonts w:ascii="Times New Roman" w:hAnsi="Times New Roman" w:cs="Times New Roman"/>
            <w:sz w:val="18"/>
            <w:szCs w:val="18"/>
          </w:rPr>
          <w:t>https://github.com/googlemaps/google-maps-services-python/blob/master/googlemaps/maps.py</w:t>
        </w:r>
      </w:hyperlink>
      <w:r w:rsidRPr="000F1EF2">
        <w:rPr>
          <w:rStyle w:val="Hyperlink"/>
          <w:rFonts w:ascii="Times New Roman" w:hAnsi="Times New Roman" w:cs="Times New Roman"/>
          <w:sz w:val="18"/>
          <w:szCs w:val="18"/>
        </w:rPr>
        <w:t xml:space="preserve"> </w:t>
      </w:r>
    </w:p>
  </w:footnote>
  <w:footnote w:id="66">
    <w:p w:rsidR="00C414B6" w:rsidRPr="000F1EF2" w:rsidRDefault="00C414B6">
      <w:pPr>
        <w:pStyle w:val="FootnoteText"/>
        <w:rPr>
          <w:sz w:val="18"/>
          <w:szCs w:val="18"/>
        </w:rPr>
      </w:pPr>
      <w:r w:rsidRPr="000F1EF2">
        <w:rPr>
          <w:rStyle w:val="FootnoteReference"/>
          <w:sz w:val="18"/>
          <w:szCs w:val="18"/>
        </w:rPr>
        <w:footnoteRef/>
      </w:r>
      <w:r w:rsidRPr="000F1EF2">
        <w:rPr>
          <w:sz w:val="18"/>
          <w:szCs w:val="18"/>
        </w:rPr>
        <w:t xml:space="preserve"> </w:t>
      </w:r>
      <w:hyperlink r:id="rId66" w:history="1">
        <w:r w:rsidRPr="000F1EF2">
          <w:rPr>
            <w:rStyle w:val="Hyperlink"/>
            <w:sz w:val="18"/>
            <w:szCs w:val="18"/>
          </w:rPr>
          <w:t>https://github.com/robolyst/streetview/tree/master/streetview</w:t>
        </w:r>
      </w:hyperlink>
      <w:r w:rsidRPr="000F1EF2">
        <w:rPr>
          <w:sz w:val="18"/>
          <w:szCs w:val="18"/>
        </w:rPr>
        <w:t xml:space="preserve"> </w:t>
      </w:r>
    </w:p>
  </w:footnote>
  <w:footnote w:id="67">
    <w:p w:rsidR="00C414B6" w:rsidRPr="000F1EF2" w:rsidRDefault="00C414B6">
      <w:pPr>
        <w:pStyle w:val="FootnoteText"/>
        <w:rPr>
          <w:sz w:val="18"/>
          <w:szCs w:val="18"/>
        </w:rPr>
      </w:pPr>
      <w:r w:rsidRPr="000F1EF2">
        <w:rPr>
          <w:rStyle w:val="FootnoteReference"/>
          <w:sz w:val="18"/>
          <w:szCs w:val="18"/>
        </w:rPr>
        <w:footnoteRef/>
      </w:r>
      <w:r w:rsidRPr="000F1EF2">
        <w:rPr>
          <w:sz w:val="18"/>
          <w:szCs w:val="18"/>
        </w:rPr>
        <w:t xml:space="preserve"> </w:t>
      </w:r>
      <w:hyperlink r:id="rId67" w:history="1">
        <w:r w:rsidRPr="000F1EF2">
          <w:rPr>
            <w:rStyle w:val="Hyperlink"/>
            <w:sz w:val="18"/>
            <w:szCs w:val="18"/>
          </w:rPr>
          <w:t>https://earthexplorer.usgs.gov/</w:t>
        </w:r>
      </w:hyperlink>
      <w:r w:rsidRPr="000F1EF2">
        <w:rPr>
          <w:sz w:val="18"/>
          <w:szCs w:val="18"/>
        </w:rPr>
        <w:t xml:space="preserve"> </w:t>
      </w:r>
    </w:p>
  </w:footnote>
  <w:footnote w:id="68">
    <w:p w:rsidR="00C414B6" w:rsidRPr="000F1EF2" w:rsidRDefault="00C414B6">
      <w:pPr>
        <w:pStyle w:val="FootnoteText"/>
        <w:rPr>
          <w:sz w:val="18"/>
          <w:szCs w:val="18"/>
        </w:rPr>
      </w:pPr>
      <w:r w:rsidRPr="000F1EF2">
        <w:rPr>
          <w:rStyle w:val="FootnoteReference"/>
          <w:sz w:val="18"/>
          <w:szCs w:val="18"/>
        </w:rPr>
        <w:footnoteRef/>
      </w:r>
      <w:r w:rsidRPr="000F1EF2">
        <w:rPr>
          <w:sz w:val="18"/>
          <w:szCs w:val="18"/>
        </w:rPr>
        <w:t xml:space="preserve"> </w:t>
      </w:r>
      <w:hyperlink r:id="rId68" w:history="1">
        <w:r w:rsidRPr="000F1EF2">
          <w:rPr>
            <w:rStyle w:val="Hyperlink"/>
            <w:sz w:val="18"/>
            <w:szCs w:val="18"/>
          </w:rPr>
          <w:t>https://www.google.com/earth/</w:t>
        </w:r>
      </w:hyperlink>
      <w:r w:rsidRPr="000F1EF2">
        <w:rPr>
          <w:sz w:val="18"/>
          <w:szCs w:val="18"/>
        </w:rPr>
        <w:t xml:space="preserve"> </w:t>
      </w:r>
    </w:p>
  </w:footnote>
  <w:footnote w:id="69">
    <w:p w:rsidR="00C414B6" w:rsidRPr="000F1EF2" w:rsidRDefault="00C414B6">
      <w:pPr>
        <w:pStyle w:val="FootnoteText"/>
        <w:rPr>
          <w:sz w:val="18"/>
          <w:szCs w:val="18"/>
        </w:rPr>
      </w:pPr>
      <w:r w:rsidRPr="000F1EF2">
        <w:rPr>
          <w:rStyle w:val="FootnoteReference"/>
          <w:sz w:val="18"/>
          <w:szCs w:val="18"/>
        </w:rPr>
        <w:footnoteRef/>
      </w:r>
      <w:r w:rsidRPr="000F1EF2">
        <w:rPr>
          <w:sz w:val="18"/>
          <w:szCs w:val="18"/>
        </w:rPr>
        <w:t xml:space="preserve"> </w:t>
      </w:r>
      <w:hyperlink r:id="rId69" w:history="1">
        <w:r w:rsidRPr="000F1EF2">
          <w:rPr>
            <w:rStyle w:val="Hyperlink"/>
            <w:sz w:val="18"/>
            <w:szCs w:val="18"/>
          </w:rPr>
          <w:t>https://eos.com/landsat-8/</w:t>
        </w:r>
      </w:hyperlink>
      <w:r w:rsidRPr="000F1EF2">
        <w:rPr>
          <w:sz w:val="18"/>
          <w:szCs w:val="18"/>
        </w:rPr>
        <w:t xml:space="preserve"> </w:t>
      </w:r>
    </w:p>
  </w:footnote>
  <w:footnote w:id="70">
    <w:p w:rsidR="00C414B6" w:rsidRPr="000F1EF2" w:rsidRDefault="00C414B6">
      <w:pPr>
        <w:pStyle w:val="FootnoteText"/>
        <w:rPr>
          <w:sz w:val="18"/>
          <w:szCs w:val="18"/>
        </w:rPr>
      </w:pPr>
      <w:r w:rsidRPr="000F1EF2">
        <w:rPr>
          <w:rStyle w:val="FootnoteReference"/>
          <w:sz w:val="18"/>
          <w:szCs w:val="18"/>
        </w:rPr>
        <w:footnoteRef/>
      </w:r>
      <w:r w:rsidRPr="000F1EF2">
        <w:rPr>
          <w:sz w:val="18"/>
          <w:szCs w:val="18"/>
        </w:rPr>
        <w:t xml:space="preserve"> </w:t>
      </w:r>
      <w:hyperlink r:id="rId70" w:history="1">
        <w:r w:rsidRPr="000F1EF2">
          <w:rPr>
            <w:rStyle w:val="Hyperlink"/>
            <w:sz w:val="18"/>
            <w:szCs w:val="18"/>
          </w:rPr>
          <w:t>https://neo.sci.gsfc.nasa.gov/view.php?datasetId=VIIRS_543D</w:t>
        </w:r>
      </w:hyperlink>
      <w:r w:rsidRPr="000F1EF2">
        <w:rPr>
          <w:sz w:val="18"/>
          <w:szCs w:val="18"/>
        </w:rPr>
        <w:t xml:space="preserve"> </w:t>
      </w:r>
    </w:p>
  </w:footnote>
  <w:footnote w:id="71">
    <w:p w:rsidR="00C414B6" w:rsidRPr="000F1EF2" w:rsidRDefault="00C414B6">
      <w:pPr>
        <w:pStyle w:val="FootnoteText"/>
        <w:rPr>
          <w:sz w:val="18"/>
          <w:szCs w:val="18"/>
        </w:rPr>
      </w:pPr>
      <w:r w:rsidRPr="000F1EF2">
        <w:rPr>
          <w:rStyle w:val="FootnoteReference"/>
          <w:sz w:val="18"/>
          <w:szCs w:val="18"/>
        </w:rPr>
        <w:footnoteRef/>
      </w:r>
      <w:r w:rsidRPr="000F1EF2">
        <w:rPr>
          <w:sz w:val="18"/>
          <w:szCs w:val="18"/>
        </w:rPr>
        <w:t xml:space="preserve"> </w:t>
      </w:r>
      <w:hyperlink r:id="rId71" w:history="1">
        <w:r w:rsidRPr="000F1EF2">
          <w:rPr>
            <w:rStyle w:val="Hyperlink"/>
            <w:sz w:val="18"/>
            <w:szCs w:val="18"/>
          </w:rPr>
          <w:t>https://ngdc.noaa.gov/eog/download.html</w:t>
        </w:r>
      </w:hyperlink>
      <w:r w:rsidRPr="000F1EF2">
        <w:rPr>
          <w:sz w:val="18"/>
          <w:szCs w:val="18"/>
        </w:rPr>
        <w:t xml:space="preserve"> </w:t>
      </w:r>
    </w:p>
  </w:footnote>
  <w:footnote w:id="72">
    <w:p w:rsidR="00C414B6" w:rsidRPr="000F1EF2" w:rsidRDefault="00C414B6">
      <w:pPr>
        <w:pStyle w:val="FootnoteText"/>
        <w:rPr>
          <w:sz w:val="18"/>
          <w:szCs w:val="18"/>
        </w:rPr>
      </w:pPr>
      <w:r w:rsidRPr="000F1EF2">
        <w:rPr>
          <w:rStyle w:val="FootnoteReference"/>
          <w:sz w:val="18"/>
          <w:szCs w:val="18"/>
        </w:rPr>
        <w:footnoteRef/>
      </w:r>
      <w:r w:rsidRPr="000F1EF2">
        <w:rPr>
          <w:sz w:val="18"/>
          <w:szCs w:val="18"/>
        </w:rPr>
        <w:t xml:space="preserve"> </w:t>
      </w:r>
      <w:hyperlink r:id="rId72" w:history="1">
        <w:r w:rsidRPr="000F1EF2">
          <w:rPr>
            <w:rStyle w:val="Hyperlink"/>
            <w:sz w:val="18"/>
            <w:szCs w:val="18"/>
          </w:rPr>
          <w:t>https://researchguides.uoregon.edu/c.php?g=777133&amp;p=5574231</w:t>
        </w:r>
      </w:hyperlink>
      <w:r w:rsidRPr="000F1EF2">
        <w:rPr>
          <w:sz w:val="18"/>
          <w:szCs w:val="18"/>
        </w:rPr>
        <w:t xml:space="preserve"> </w:t>
      </w:r>
    </w:p>
  </w:footnote>
  <w:footnote w:id="73">
    <w:p w:rsidR="00C414B6" w:rsidRPr="000F1EF2" w:rsidRDefault="00C414B6">
      <w:pPr>
        <w:pStyle w:val="FootnoteText"/>
        <w:rPr>
          <w:sz w:val="18"/>
          <w:szCs w:val="18"/>
        </w:rPr>
      </w:pPr>
      <w:r w:rsidRPr="000F1EF2">
        <w:rPr>
          <w:rStyle w:val="FootnoteReference"/>
          <w:sz w:val="18"/>
          <w:szCs w:val="18"/>
        </w:rPr>
        <w:footnoteRef/>
      </w:r>
      <w:r w:rsidRPr="000F1EF2">
        <w:rPr>
          <w:sz w:val="18"/>
          <w:szCs w:val="18"/>
        </w:rPr>
        <w:t xml:space="preserve"> </w:t>
      </w:r>
      <w:hyperlink r:id="rId73" w:history="1">
        <w:r w:rsidRPr="000F1EF2">
          <w:rPr>
            <w:rStyle w:val="Hyperlink"/>
            <w:rFonts w:ascii="Times New Roman" w:hAnsi="Times New Roman" w:cs="Times New Roman"/>
            <w:sz w:val="18"/>
            <w:szCs w:val="18"/>
          </w:rPr>
          <w:t>https://github.com/sunnyqywang/plosm</w:t>
        </w:r>
      </w:hyperlink>
      <w:r w:rsidRPr="000F1EF2">
        <w:rPr>
          <w:rStyle w:val="Hyperlink"/>
          <w:rFonts w:ascii="Times New Roman" w:hAnsi="Times New Roman" w:cs="Times New Roman"/>
          <w:sz w:val="18"/>
          <w:szCs w:val="18"/>
        </w:rPr>
        <w:t xml:space="preserve"> </w:t>
      </w:r>
    </w:p>
  </w:footnote>
  <w:footnote w:id="74">
    <w:p w:rsidR="00C414B6" w:rsidRPr="000F1EF2" w:rsidRDefault="00C414B6" w:rsidP="00556917">
      <w:pPr>
        <w:pStyle w:val="FootnoteText"/>
        <w:jc w:val="left"/>
        <w:rPr>
          <w:sz w:val="18"/>
          <w:szCs w:val="18"/>
        </w:rPr>
      </w:pPr>
      <w:r w:rsidRPr="000F1EF2">
        <w:rPr>
          <w:rStyle w:val="FootnoteReference"/>
          <w:sz w:val="18"/>
          <w:szCs w:val="18"/>
        </w:rPr>
        <w:footnoteRef/>
      </w:r>
      <w:r w:rsidRPr="000F1EF2">
        <w:rPr>
          <w:sz w:val="18"/>
          <w:szCs w:val="18"/>
        </w:rPr>
        <w:t xml:space="preserve"> </w:t>
      </w:r>
      <w:hyperlink r:id="rId74" w:history="1">
        <w:r w:rsidRPr="000F1EF2">
          <w:rPr>
            <w:rStyle w:val="Hyperlink"/>
            <w:sz w:val="18"/>
            <w:szCs w:val="18"/>
          </w:rPr>
          <w:t>https://wiki.openstreetmap.org/wiki/Downloading_data</w:t>
        </w:r>
      </w:hyperlink>
    </w:p>
  </w:footnote>
  <w:footnote w:id="75">
    <w:p w:rsidR="00C414B6" w:rsidRDefault="00C414B6">
      <w:pPr>
        <w:pStyle w:val="FootnoteText"/>
      </w:pPr>
      <w:r w:rsidRPr="000F1EF2">
        <w:rPr>
          <w:rStyle w:val="FootnoteReference"/>
          <w:sz w:val="18"/>
          <w:szCs w:val="18"/>
        </w:rPr>
        <w:footnoteRef/>
      </w:r>
      <w:r w:rsidRPr="000F1EF2">
        <w:rPr>
          <w:sz w:val="18"/>
          <w:szCs w:val="18"/>
        </w:rPr>
        <w:t xml:space="preserve"> </w:t>
      </w:r>
      <w:hyperlink r:id="rId75" w:history="1">
        <w:r w:rsidRPr="000F1EF2">
          <w:rPr>
            <w:rStyle w:val="Hyperlink"/>
            <w:sz w:val="18"/>
            <w:szCs w:val="18"/>
          </w:rPr>
          <w:t>https://wiki.openstreetmap.org/w/images/a/a5/OSMToolsDecisionTree.png</w:t>
        </w:r>
      </w:hyperlink>
      <w:r>
        <w:t xml:space="preserve"> </w:t>
      </w:r>
    </w:p>
  </w:footnote>
  <w:footnote w:id="76">
    <w:p w:rsidR="00C414B6" w:rsidRPr="006B61D7" w:rsidRDefault="00C414B6" w:rsidP="006B61D7">
      <w:pPr>
        <w:pStyle w:val="FootnoteText"/>
        <w:jc w:val="left"/>
        <w:rPr>
          <w:sz w:val="18"/>
          <w:szCs w:val="18"/>
        </w:rPr>
      </w:pPr>
      <w:r w:rsidRPr="006B61D7">
        <w:rPr>
          <w:rStyle w:val="FootnoteReference"/>
          <w:sz w:val="18"/>
          <w:szCs w:val="18"/>
        </w:rPr>
        <w:footnoteRef/>
      </w:r>
      <w:r w:rsidRPr="006B61D7">
        <w:rPr>
          <w:sz w:val="18"/>
          <w:szCs w:val="18"/>
        </w:rPr>
        <w:t xml:space="preserve"> </w:t>
      </w:r>
      <w:hyperlink r:id="rId76" w:history="1">
        <w:r w:rsidRPr="006B61D7">
          <w:rPr>
            <w:rStyle w:val="Hyperlink"/>
            <w:rFonts w:ascii="Times New Roman" w:hAnsi="Times New Roman" w:cs="Times New Roman"/>
            <w:sz w:val="18"/>
            <w:szCs w:val="18"/>
          </w:rPr>
          <w:t>https://download.bbbike.org/</w:t>
        </w:r>
      </w:hyperlink>
      <w:r w:rsidRPr="006B61D7">
        <w:rPr>
          <w:rStyle w:val="Hyperlink"/>
          <w:rFonts w:ascii="Times New Roman" w:hAnsi="Times New Roman" w:cs="Times New Roman"/>
          <w:sz w:val="18"/>
          <w:szCs w:val="18"/>
        </w:rPr>
        <w:t xml:space="preserve"> </w:t>
      </w:r>
    </w:p>
  </w:footnote>
  <w:footnote w:id="77">
    <w:p w:rsidR="00C414B6" w:rsidRPr="006B61D7" w:rsidRDefault="00C414B6" w:rsidP="006B61D7">
      <w:pPr>
        <w:pStyle w:val="FootnoteText"/>
        <w:jc w:val="left"/>
        <w:rPr>
          <w:sz w:val="18"/>
          <w:szCs w:val="18"/>
        </w:rPr>
      </w:pPr>
      <w:r w:rsidRPr="006B61D7">
        <w:rPr>
          <w:rStyle w:val="FootnoteReference"/>
          <w:sz w:val="18"/>
          <w:szCs w:val="18"/>
        </w:rPr>
        <w:footnoteRef/>
      </w:r>
      <w:r w:rsidRPr="006B61D7">
        <w:rPr>
          <w:sz w:val="18"/>
          <w:szCs w:val="18"/>
        </w:rPr>
        <w:t xml:space="preserve"> </w:t>
      </w:r>
      <w:hyperlink r:id="rId77" w:history="1">
        <w:r w:rsidRPr="006B61D7">
          <w:rPr>
            <w:rStyle w:val="Hyperlink"/>
            <w:sz w:val="18"/>
            <w:szCs w:val="18"/>
          </w:rPr>
          <w:t>http://download.geofabrik.de/north-america/us.html</w:t>
        </w:r>
      </w:hyperlink>
      <w:r w:rsidRPr="006B61D7">
        <w:rPr>
          <w:sz w:val="18"/>
          <w:szCs w:val="18"/>
        </w:rPr>
        <w:t xml:space="preserve"> </w:t>
      </w:r>
    </w:p>
  </w:footnote>
  <w:footnote w:id="78">
    <w:p w:rsidR="00C414B6" w:rsidRPr="006B61D7" w:rsidRDefault="00C414B6" w:rsidP="006B61D7">
      <w:pPr>
        <w:pStyle w:val="FootnoteText"/>
        <w:jc w:val="left"/>
        <w:rPr>
          <w:sz w:val="18"/>
          <w:szCs w:val="18"/>
        </w:rPr>
      </w:pPr>
      <w:r w:rsidRPr="006B61D7">
        <w:rPr>
          <w:rStyle w:val="FootnoteReference"/>
          <w:sz w:val="18"/>
          <w:szCs w:val="18"/>
        </w:rPr>
        <w:footnoteRef/>
      </w:r>
      <w:r w:rsidRPr="006B61D7">
        <w:rPr>
          <w:sz w:val="18"/>
          <w:szCs w:val="18"/>
        </w:rPr>
        <w:t xml:space="preserve"> </w:t>
      </w:r>
      <w:hyperlink r:id="rId78" w:history="1">
        <w:r w:rsidRPr="006B61D7">
          <w:rPr>
            <w:rStyle w:val="Hyperlink"/>
            <w:sz w:val="18"/>
            <w:szCs w:val="18"/>
          </w:rPr>
          <w:t>https://overpass-turbo.eu/</w:t>
        </w:r>
      </w:hyperlink>
      <w:r w:rsidRPr="006B61D7">
        <w:rPr>
          <w:sz w:val="18"/>
          <w:szCs w:val="18"/>
        </w:rPr>
        <w:t xml:space="preserve"> </w:t>
      </w:r>
    </w:p>
  </w:footnote>
  <w:footnote w:id="79">
    <w:p w:rsidR="00C414B6" w:rsidRPr="006B61D7" w:rsidRDefault="00C414B6" w:rsidP="006B61D7">
      <w:pPr>
        <w:pStyle w:val="FootnoteText"/>
        <w:jc w:val="left"/>
        <w:rPr>
          <w:sz w:val="18"/>
          <w:szCs w:val="18"/>
        </w:rPr>
      </w:pPr>
      <w:r w:rsidRPr="006B61D7">
        <w:rPr>
          <w:rStyle w:val="FootnoteReference"/>
          <w:sz w:val="18"/>
          <w:szCs w:val="18"/>
        </w:rPr>
        <w:footnoteRef/>
      </w:r>
      <w:r w:rsidRPr="006B61D7">
        <w:rPr>
          <w:sz w:val="18"/>
          <w:szCs w:val="18"/>
        </w:rPr>
        <w:t xml:space="preserve"> </w:t>
      </w:r>
      <w:hyperlink r:id="rId79" w:history="1">
        <w:r w:rsidRPr="006B61D7">
          <w:rPr>
            <w:rStyle w:val="Hyperlink"/>
            <w:rFonts w:ascii="Times New Roman" w:hAnsi="Times New Roman" w:cs="Times New Roman"/>
            <w:sz w:val="18"/>
            <w:szCs w:val="18"/>
          </w:rPr>
          <w:t>https://github.com/chicagocityscape/api</w:t>
        </w:r>
      </w:hyperlink>
      <w:r w:rsidRPr="006B61D7">
        <w:rPr>
          <w:rStyle w:val="Hyperlink"/>
          <w:rFonts w:ascii="Times New Roman" w:hAnsi="Times New Roman" w:cs="Times New Roman"/>
          <w:sz w:val="18"/>
          <w:szCs w:val="18"/>
        </w:rPr>
        <w:t xml:space="preserve"> </w:t>
      </w:r>
    </w:p>
  </w:footnote>
  <w:footnote w:id="80">
    <w:p w:rsidR="00C414B6" w:rsidRPr="006B61D7" w:rsidRDefault="00C414B6" w:rsidP="006B61D7">
      <w:pPr>
        <w:pStyle w:val="FootnoteText"/>
        <w:jc w:val="left"/>
        <w:rPr>
          <w:sz w:val="18"/>
          <w:szCs w:val="18"/>
        </w:rPr>
      </w:pPr>
      <w:r w:rsidRPr="006B61D7">
        <w:rPr>
          <w:rStyle w:val="FootnoteReference"/>
          <w:sz w:val="18"/>
          <w:szCs w:val="18"/>
        </w:rPr>
        <w:footnoteRef/>
      </w:r>
      <w:r w:rsidRPr="006B61D7">
        <w:rPr>
          <w:sz w:val="18"/>
          <w:szCs w:val="18"/>
        </w:rPr>
        <w:t xml:space="preserve"> </w:t>
      </w:r>
      <w:hyperlink r:id="rId80" w:history="1">
        <w:r w:rsidRPr="006B61D7">
          <w:rPr>
            <w:rStyle w:val="Hyperlink"/>
            <w:sz w:val="18"/>
            <w:szCs w:val="18"/>
          </w:rPr>
          <w:t>https://www.chicagocityscape.com/</w:t>
        </w:r>
      </w:hyperlink>
      <w:r w:rsidRPr="006B61D7">
        <w:rPr>
          <w:sz w:val="18"/>
          <w:szCs w:val="18"/>
        </w:rPr>
        <w:t xml:space="preserve"> </w:t>
      </w:r>
    </w:p>
  </w:footnote>
  <w:footnote w:id="81">
    <w:p w:rsidR="00C414B6" w:rsidRPr="006B61D7" w:rsidRDefault="00C414B6" w:rsidP="006B61D7">
      <w:pPr>
        <w:pStyle w:val="FootnoteText"/>
        <w:jc w:val="left"/>
        <w:rPr>
          <w:sz w:val="18"/>
          <w:szCs w:val="18"/>
        </w:rPr>
      </w:pPr>
      <w:r w:rsidRPr="006B61D7">
        <w:rPr>
          <w:rStyle w:val="FootnoteReference"/>
          <w:sz w:val="18"/>
          <w:szCs w:val="18"/>
        </w:rPr>
        <w:footnoteRef/>
      </w:r>
      <w:r w:rsidRPr="006B61D7">
        <w:rPr>
          <w:sz w:val="18"/>
          <w:szCs w:val="18"/>
        </w:rPr>
        <w:t xml:space="preserve"> </w:t>
      </w:r>
      <w:hyperlink r:id="rId81" w:history="1">
        <w:r w:rsidRPr="006B61D7">
          <w:rPr>
            <w:rStyle w:val="Hyperlink"/>
            <w:sz w:val="18"/>
            <w:szCs w:val="18"/>
          </w:rPr>
          <w:t>https://data.cityofchicago.org/Health-Human-Services/COVID-19-Cases-Tests-and-Deaths-by-ZIP-Code/yhhz-zm2v</w:t>
        </w:r>
      </w:hyperlink>
      <w:r w:rsidRPr="006B61D7">
        <w:rPr>
          <w:sz w:val="18"/>
          <w:szCs w:val="18"/>
        </w:rPr>
        <w:t xml:space="preserve"> </w:t>
      </w:r>
    </w:p>
  </w:footnote>
  <w:footnote w:id="82">
    <w:p w:rsidR="00C414B6" w:rsidRPr="006B61D7" w:rsidRDefault="00C414B6" w:rsidP="006B61D7">
      <w:pPr>
        <w:pStyle w:val="FootnoteText"/>
        <w:jc w:val="left"/>
        <w:rPr>
          <w:sz w:val="18"/>
          <w:szCs w:val="18"/>
        </w:rPr>
      </w:pPr>
      <w:r w:rsidRPr="006B61D7">
        <w:rPr>
          <w:rStyle w:val="FootnoteReference"/>
          <w:sz w:val="18"/>
          <w:szCs w:val="18"/>
        </w:rPr>
        <w:footnoteRef/>
      </w:r>
      <w:r w:rsidRPr="006B61D7">
        <w:rPr>
          <w:sz w:val="18"/>
          <w:szCs w:val="18"/>
        </w:rPr>
        <w:t xml:space="preserve"> </w:t>
      </w:r>
      <w:r w:rsidRPr="006B61D7">
        <w:rPr>
          <w:rFonts w:ascii="Times New Roman" w:hAnsi="Times New Roman" w:cs="Times New Roman"/>
          <w:sz w:val="18"/>
          <w:szCs w:val="18"/>
        </w:rPr>
        <w:t>Multiscale dynamic human mobility flow dataset in the U.S. during the COVID-19 epidemic</w:t>
      </w:r>
      <w:r w:rsidRPr="006B61D7">
        <w:rPr>
          <w:rFonts w:ascii="Times New Roman" w:hAnsi="Times New Roman" w:cs="Times New Roman"/>
          <w:i/>
          <w:sz w:val="18"/>
          <w:szCs w:val="18"/>
        </w:rPr>
        <w:t xml:space="preserve"> </w:t>
      </w:r>
    </w:p>
  </w:footnote>
  <w:footnote w:id="83">
    <w:p w:rsidR="00C414B6" w:rsidRPr="006B61D7" w:rsidRDefault="00C414B6" w:rsidP="006B61D7">
      <w:pPr>
        <w:pStyle w:val="FootnoteText"/>
        <w:jc w:val="left"/>
        <w:rPr>
          <w:sz w:val="18"/>
          <w:szCs w:val="18"/>
        </w:rPr>
      </w:pPr>
      <w:r w:rsidRPr="006B61D7">
        <w:rPr>
          <w:rStyle w:val="FootnoteReference"/>
          <w:sz w:val="18"/>
          <w:szCs w:val="18"/>
        </w:rPr>
        <w:footnoteRef/>
      </w:r>
      <w:r w:rsidRPr="006B61D7">
        <w:rPr>
          <w:sz w:val="18"/>
          <w:szCs w:val="18"/>
        </w:rPr>
        <w:t xml:space="preserve"> </w:t>
      </w:r>
      <w:hyperlink r:id="rId82" w:history="1">
        <w:r w:rsidRPr="006B61D7">
          <w:rPr>
            <w:rStyle w:val="Hyperlink"/>
            <w:sz w:val="18"/>
            <w:szCs w:val="18"/>
          </w:rPr>
          <w:t>https://www.chicago.gov/city/en/depts/mayor/supp_info/chicago-energy-benchmarking/Chicago_Energy_Benchmarking_Reports_Data.html</w:t>
        </w:r>
      </w:hyperlink>
      <w:r w:rsidRPr="006B61D7">
        <w:rPr>
          <w:sz w:val="18"/>
          <w:szCs w:val="18"/>
        </w:rPr>
        <w:t xml:space="preserve"> </w:t>
      </w:r>
    </w:p>
  </w:footnote>
  <w:footnote w:id="84">
    <w:p w:rsidR="00C414B6" w:rsidRPr="006B61D7" w:rsidRDefault="00C414B6" w:rsidP="006B61D7">
      <w:pPr>
        <w:pStyle w:val="FootnoteText"/>
        <w:jc w:val="left"/>
        <w:rPr>
          <w:sz w:val="18"/>
          <w:szCs w:val="18"/>
        </w:rPr>
      </w:pPr>
      <w:r w:rsidRPr="006B61D7">
        <w:rPr>
          <w:rStyle w:val="FootnoteReference"/>
          <w:sz w:val="18"/>
          <w:szCs w:val="18"/>
        </w:rPr>
        <w:footnoteRef/>
      </w:r>
      <w:r w:rsidRPr="006B61D7">
        <w:rPr>
          <w:sz w:val="18"/>
          <w:szCs w:val="18"/>
        </w:rPr>
        <w:t xml:space="preserve"> </w:t>
      </w:r>
      <w:hyperlink r:id="rId83" w:anchor="Sec15" w:history="1">
        <w:r w:rsidRPr="006B61D7">
          <w:rPr>
            <w:rStyle w:val="Hyperlink"/>
            <w:sz w:val="18"/>
            <w:szCs w:val="18"/>
          </w:rPr>
          <w:t>https://www.nature.com/articles/s41560-020-00752-y#Sec15</w:t>
        </w:r>
      </w:hyperlink>
      <w:r w:rsidRPr="006B61D7">
        <w:rPr>
          <w:sz w:val="18"/>
          <w:szCs w:val="18"/>
        </w:rPr>
        <w:t xml:space="preserve"> </w:t>
      </w:r>
    </w:p>
  </w:footnote>
  <w:footnote w:id="85">
    <w:p w:rsidR="00C414B6" w:rsidRPr="006B61D7" w:rsidRDefault="00C414B6" w:rsidP="006B61D7">
      <w:pPr>
        <w:pStyle w:val="FootnoteText"/>
        <w:jc w:val="left"/>
        <w:rPr>
          <w:sz w:val="18"/>
          <w:szCs w:val="18"/>
        </w:rPr>
      </w:pPr>
      <w:r w:rsidRPr="006B61D7">
        <w:rPr>
          <w:rStyle w:val="FootnoteReference"/>
          <w:sz w:val="18"/>
          <w:szCs w:val="18"/>
        </w:rPr>
        <w:footnoteRef/>
      </w:r>
      <w:r w:rsidRPr="006B61D7">
        <w:rPr>
          <w:sz w:val="18"/>
          <w:szCs w:val="18"/>
        </w:rPr>
        <w:t xml:space="preserve"> </w:t>
      </w:r>
      <w:hyperlink r:id="rId84" w:history="1">
        <w:r w:rsidRPr="006B61D7">
          <w:rPr>
            <w:rStyle w:val="Hyperlink"/>
            <w:rFonts w:ascii="Times New Roman" w:hAnsi="Times New Roman" w:cs="Times New Roman"/>
            <w:sz w:val="18"/>
            <w:szCs w:val="18"/>
          </w:rPr>
          <w:t>https://www.eia.gov/electricity/data/eia861m/</w:t>
        </w:r>
      </w:hyperlink>
      <w:r w:rsidRPr="006B61D7">
        <w:rPr>
          <w:rStyle w:val="Hyperlink"/>
          <w:rFonts w:ascii="Times New Roman" w:hAnsi="Times New Roman" w:cs="Times New Roman"/>
          <w:sz w:val="18"/>
          <w:szCs w:val="18"/>
        </w:rPr>
        <w:t xml:space="preserve"> </w:t>
      </w:r>
    </w:p>
  </w:footnote>
  <w:footnote w:id="86">
    <w:p w:rsidR="00C414B6" w:rsidRPr="006B61D7" w:rsidRDefault="00C414B6" w:rsidP="006B61D7">
      <w:pPr>
        <w:pStyle w:val="FootnoteText"/>
        <w:jc w:val="left"/>
        <w:rPr>
          <w:sz w:val="18"/>
          <w:szCs w:val="18"/>
        </w:rPr>
      </w:pPr>
      <w:r w:rsidRPr="006B61D7">
        <w:rPr>
          <w:rStyle w:val="FootnoteReference"/>
          <w:sz w:val="18"/>
          <w:szCs w:val="18"/>
        </w:rPr>
        <w:footnoteRef/>
      </w:r>
      <w:r w:rsidRPr="006B61D7">
        <w:rPr>
          <w:sz w:val="18"/>
          <w:szCs w:val="18"/>
        </w:rPr>
        <w:t xml:space="preserve"> </w:t>
      </w:r>
      <w:hyperlink r:id="rId85" w:history="1">
        <w:r w:rsidRPr="006B61D7">
          <w:rPr>
            <w:rStyle w:val="Hyperlink"/>
            <w:rFonts w:ascii="Times New Roman" w:hAnsi="Times New Roman" w:cs="Times New Roman"/>
            <w:sz w:val="18"/>
            <w:szCs w:val="18"/>
          </w:rPr>
          <w:t>https://arrayofthings.github.io/</w:t>
        </w:r>
      </w:hyperlink>
      <w:r w:rsidRPr="006B61D7">
        <w:rPr>
          <w:rStyle w:val="Hyperlink"/>
          <w:rFonts w:ascii="Times New Roman" w:hAnsi="Times New Roman" w:cs="Times New Roman"/>
          <w:sz w:val="18"/>
          <w:szCs w:val="18"/>
        </w:rPr>
        <w:t xml:space="preserve"> </w:t>
      </w:r>
    </w:p>
  </w:footnote>
  <w:footnote w:id="87">
    <w:p w:rsidR="00C414B6" w:rsidRPr="006B61D7" w:rsidRDefault="00C414B6" w:rsidP="006B61D7">
      <w:pPr>
        <w:pStyle w:val="FootnoteText"/>
        <w:jc w:val="left"/>
        <w:rPr>
          <w:sz w:val="18"/>
          <w:szCs w:val="18"/>
        </w:rPr>
      </w:pPr>
      <w:r w:rsidRPr="006B61D7">
        <w:rPr>
          <w:rStyle w:val="FootnoteReference"/>
          <w:sz w:val="18"/>
          <w:szCs w:val="18"/>
        </w:rPr>
        <w:footnoteRef/>
      </w:r>
      <w:r w:rsidRPr="006B61D7">
        <w:rPr>
          <w:sz w:val="18"/>
          <w:szCs w:val="18"/>
        </w:rPr>
        <w:t xml:space="preserve"> </w:t>
      </w:r>
      <w:hyperlink r:id="rId86" w:history="1">
        <w:r w:rsidRPr="006B61D7">
          <w:rPr>
            <w:rStyle w:val="Hyperlink"/>
            <w:sz w:val="18"/>
            <w:szCs w:val="18"/>
          </w:rPr>
          <w:t>https://aot-file-browser.plenar.io/data-sets/chicago-complete</w:t>
        </w:r>
      </w:hyperlink>
      <w:r w:rsidRPr="006B61D7">
        <w:rPr>
          <w:sz w:val="18"/>
          <w:szCs w:val="18"/>
        </w:rPr>
        <w:t xml:space="preserve"> </w:t>
      </w:r>
    </w:p>
  </w:footnote>
  <w:footnote w:id="88">
    <w:p w:rsidR="00E662C0" w:rsidRPr="00E662C0" w:rsidRDefault="00E662C0">
      <w:pPr>
        <w:pStyle w:val="FootnoteText"/>
        <w:rPr>
          <w:sz w:val="18"/>
          <w:szCs w:val="18"/>
        </w:rPr>
      </w:pPr>
      <w:r w:rsidRPr="00E662C0">
        <w:rPr>
          <w:rStyle w:val="FootnoteReference"/>
          <w:sz w:val="18"/>
          <w:szCs w:val="18"/>
        </w:rPr>
        <w:footnoteRef/>
      </w:r>
      <w:r w:rsidRPr="00E662C0">
        <w:rPr>
          <w:sz w:val="18"/>
          <w:szCs w:val="18"/>
        </w:rPr>
        <w:t xml:space="preserve"> </w:t>
      </w:r>
      <w:hyperlink r:id="rId87" w:history="1">
        <w:r w:rsidRPr="00E662C0">
          <w:rPr>
            <w:rStyle w:val="Hyperlink"/>
            <w:sz w:val="18"/>
            <w:szCs w:val="18"/>
          </w:rPr>
          <w:t>https://www.cdc.gov/places/about/500-cities-2016-2019/index.html</w:t>
        </w:r>
      </w:hyperlink>
      <w:r w:rsidRPr="00E662C0">
        <w:rPr>
          <w:sz w:val="18"/>
          <w:szCs w:val="18"/>
        </w:rPr>
        <w:t xml:space="preserve"> </w:t>
      </w:r>
    </w:p>
  </w:footnote>
  <w:footnote w:id="89">
    <w:p w:rsidR="00E662C0" w:rsidRPr="00E662C0" w:rsidRDefault="00E662C0">
      <w:pPr>
        <w:pStyle w:val="FootnoteText"/>
        <w:rPr>
          <w:sz w:val="18"/>
          <w:szCs w:val="18"/>
        </w:rPr>
      </w:pPr>
      <w:r w:rsidRPr="00E662C0">
        <w:rPr>
          <w:rStyle w:val="FootnoteReference"/>
          <w:sz w:val="18"/>
          <w:szCs w:val="18"/>
        </w:rPr>
        <w:footnoteRef/>
      </w:r>
      <w:r w:rsidRPr="00E662C0">
        <w:rPr>
          <w:sz w:val="18"/>
          <w:szCs w:val="18"/>
        </w:rPr>
        <w:t xml:space="preserve"> </w:t>
      </w:r>
      <w:hyperlink r:id="rId88" w:history="1">
        <w:r w:rsidRPr="00E662C0">
          <w:rPr>
            <w:rStyle w:val="Hyperlink"/>
            <w:sz w:val="18"/>
            <w:szCs w:val="18"/>
          </w:rPr>
          <w:t>https://www.cdc.gov/places/index.html</w:t>
        </w:r>
      </w:hyperlink>
      <w:r w:rsidRPr="00E662C0">
        <w:rPr>
          <w:sz w:val="18"/>
          <w:szCs w:val="18"/>
        </w:rPr>
        <w:t xml:space="preserve"> </w:t>
      </w:r>
    </w:p>
  </w:footnote>
  <w:footnote w:id="90">
    <w:p w:rsidR="00C414B6" w:rsidRDefault="00C414B6" w:rsidP="006B61D7">
      <w:pPr>
        <w:pStyle w:val="FootnoteText"/>
        <w:jc w:val="left"/>
      </w:pPr>
      <w:r w:rsidRPr="006B61D7">
        <w:rPr>
          <w:rStyle w:val="FootnoteReference"/>
          <w:sz w:val="18"/>
          <w:szCs w:val="18"/>
        </w:rPr>
        <w:footnoteRef/>
      </w:r>
      <w:r w:rsidRPr="006B61D7">
        <w:rPr>
          <w:sz w:val="18"/>
          <w:szCs w:val="18"/>
        </w:rPr>
        <w:t xml:space="preserve"> </w:t>
      </w:r>
      <w:hyperlink r:id="rId89" w:history="1">
        <w:r w:rsidRPr="006B61D7">
          <w:rPr>
            <w:rStyle w:val="Hyperlink"/>
            <w:sz w:val="18"/>
            <w:szCs w:val="18"/>
          </w:rPr>
          <w:t>https://data.cityofchicago.org/Environment-Sustainable-Development/Smart-Green-Infrastructure-Monitoring-Sensors-Hist/ggws-77ih</w:t>
        </w:r>
      </w:hyperlink>
      <w:r>
        <w:t xml:space="preserve"> </w:t>
      </w:r>
    </w:p>
  </w:footnote>
  <w:footnote w:id="91">
    <w:p w:rsidR="00C414B6" w:rsidRPr="000B020C" w:rsidRDefault="00C414B6" w:rsidP="000B020C">
      <w:pPr>
        <w:pStyle w:val="FootnoteText"/>
        <w:jc w:val="left"/>
        <w:rPr>
          <w:sz w:val="18"/>
          <w:szCs w:val="18"/>
        </w:rPr>
      </w:pPr>
      <w:r w:rsidRPr="000B020C">
        <w:rPr>
          <w:rStyle w:val="FootnoteReference"/>
          <w:sz w:val="18"/>
          <w:szCs w:val="18"/>
        </w:rPr>
        <w:footnoteRef/>
      </w:r>
      <w:r w:rsidRPr="000B020C">
        <w:rPr>
          <w:sz w:val="18"/>
          <w:szCs w:val="18"/>
        </w:rPr>
        <w:t xml:space="preserve"> </w:t>
      </w:r>
      <w:hyperlink r:id="rId90" w:history="1">
        <w:r w:rsidRPr="000B020C">
          <w:rPr>
            <w:rStyle w:val="Hyperlink"/>
            <w:sz w:val="18"/>
            <w:szCs w:val="18"/>
          </w:rPr>
          <w:t>https://www.zillow.com/howto/api/GetSearchResults.htm</w:t>
        </w:r>
      </w:hyperlink>
      <w:r w:rsidRPr="000B020C">
        <w:rPr>
          <w:sz w:val="18"/>
          <w:szCs w:val="18"/>
        </w:rPr>
        <w:t xml:space="preserve"> </w:t>
      </w:r>
    </w:p>
  </w:footnote>
  <w:footnote w:id="92">
    <w:p w:rsidR="00C414B6" w:rsidRPr="000B020C" w:rsidRDefault="00C414B6" w:rsidP="000B020C">
      <w:pPr>
        <w:pStyle w:val="FootnoteText"/>
        <w:jc w:val="left"/>
        <w:rPr>
          <w:sz w:val="18"/>
          <w:szCs w:val="18"/>
        </w:rPr>
      </w:pPr>
      <w:r w:rsidRPr="000B020C">
        <w:rPr>
          <w:rStyle w:val="FootnoteReference"/>
          <w:sz w:val="18"/>
          <w:szCs w:val="18"/>
        </w:rPr>
        <w:footnoteRef/>
      </w:r>
      <w:r w:rsidRPr="000B020C">
        <w:rPr>
          <w:sz w:val="18"/>
          <w:szCs w:val="18"/>
        </w:rPr>
        <w:t xml:space="preserve"> </w:t>
      </w:r>
      <w:hyperlink r:id="rId91" w:history="1">
        <w:r w:rsidRPr="000B020C">
          <w:rPr>
            <w:rStyle w:val="Hyperlink"/>
            <w:sz w:val="18"/>
            <w:szCs w:val="18"/>
          </w:rPr>
          <w:t>https://developer.twitter.com/en/docs/twitter-api</w:t>
        </w:r>
      </w:hyperlink>
      <w:r w:rsidRPr="000B020C">
        <w:rPr>
          <w:sz w:val="18"/>
          <w:szCs w:val="18"/>
        </w:rPr>
        <w:t xml:space="preserve"> </w:t>
      </w:r>
    </w:p>
  </w:footnote>
  <w:footnote w:id="93">
    <w:p w:rsidR="00C414B6" w:rsidRPr="000B020C" w:rsidRDefault="00C414B6" w:rsidP="000B020C">
      <w:pPr>
        <w:pStyle w:val="FootnoteText"/>
        <w:jc w:val="left"/>
        <w:rPr>
          <w:sz w:val="18"/>
          <w:szCs w:val="18"/>
        </w:rPr>
      </w:pPr>
      <w:r w:rsidRPr="000B020C">
        <w:rPr>
          <w:rStyle w:val="FootnoteReference"/>
          <w:sz w:val="18"/>
          <w:szCs w:val="18"/>
        </w:rPr>
        <w:footnoteRef/>
      </w:r>
      <w:r w:rsidRPr="000B020C">
        <w:rPr>
          <w:sz w:val="18"/>
          <w:szCs w:val="18"/>
        </w:rPr>
        <w:t xml:space="preserve"> </w:t>
      </w:r>
      <w:hyperlink r:id="rId92" w:history="1">
        <w:r w:rsidRPr="000B020C">
          <w:rPr>
            <w:rStyle w:val="Hyperlink"/>
            <w:sz w:val="18"/>
            <w:szCs w:val="18"/>
          </w:rPr>
          <w:t>https://www.yelp.com/dataset</w:t>
        </w:r>
      </w:hyperlink>
      <w:r w:rsidRPr="000B020C">
        <w:rPr>
          <w:sz w:val="18"/>
          <w:szCs w:val="18"/>
        </w:rPr>
        <w:t xml:space="preserve"> </w:t>
      </w:r>
    </w:p>
  </w:footnote>
  <w:footnote w:id="94">
    <w:p w:rsidR="00C414B6" w:rsidRPr="000B020C" w:rsidRDefault="00C414B6" w:rsidP="000B020C">
      <w:pPr>
        <w:pStyle w:val="FootnoteText"/>
        <w:jc w:val="left"/>
        <w:rPr>
          <w:sz w:val="18"/>
          <w:szCs w:val="18"/>
        </w:rPr>
      </w:pPr>
      <w:r w:rsidRPr="000B020C">
        <w:rPr>
          <w:rStyle w:val="FootnoteReference"/>
          <w:sz w:val="18"/>
          <w:szCs w:val="18"/>
        </w:rPr>
        <w:footnoteRef/>
      </w:r>
      <w:r w:rsidRPr="000B020C">
        <w:rPr>
          <w:sz w:val="18"/>
          <w:szCs w:val="18"/>
        </w:rPr>
        <w:t xml:space="preserve"> </w:t>
      </w:r>
      <w:hyperlink r:id="rId93" w:history="1">
        <w:r w:rsidRPr="000B020C">
          <w:rPr>
            <w:rStyle w:val="Hyperlink"/>
            <w:sz w:val="18"/>
            <w:szCs w:val="18"/>
          </w:rPr>
          <w:t>https://gist.github.com/scrapehero/5f51f344d68cf2c022eb2d23a2f1cf95</w:t>
        </w:r>
      </w:hyperlink>
      <w:r w:rsidRPr="000B020C">
        <w:rPr>
          <w:sz w:val="18"/>
          <w:szCs w:val="18"/>
        </w:rPr>
        <w:t xml:space="preserve"> </w:t>
      </w:r>
    </w:p>
  </w:footnote>
  <w:footnote w:id="95">
    <w:p w:rsidR="00C414B6" w:rsidRPr="000B020C" w:rsidRDefault="00C414B6" w:rsidP="000B020C">
      <w:pPr>
        <w:pStyle w:val="FootnoteText"/>
        <w:jc w:val="left"/>
        <w:rPr>
          <w:sz w:val="18"/>
          <w:szCs w:val="18"/>
        </w:rPr>
      </w:pPr>
      <w:r w:rsidRPr="000B020C">
        <w:rPr>
          <w:rStyle w:val="FootnoteReference"/>
          <w:sz w:val="18"/>
          <w:szCs w:val="18"/>
        </w:rPr>
        <w:footnoteRef/>
      </w:r>
      <w:hyperlink r:id="rId94" w:history="1">
        <w:r w:rsidRPr="000B020C">
          <w:rPr>
            <w:rStyle w:val="Hyperlink"/>
            <w:sz w:val="18"/>
            <w:szCs w:val="18"/>
          </w:rPr>
          <w:t>https://medium.com/dev-genius/scraping-zillow-with-python-and-beautifulsoup-bbc7e581c218</w:t>
        </w:r>
      </w:hyperlink>
      <w:r w:rsidRPr="000B020C">
        <w:rPr>
          <w:sz w:val="18"/>
          <w:szCs w:val="18"/>
        </w:rPr>
        <w:t xml:space="preserve"> </w:t>
      </w:r>
    </w:p>
  </w:footnote>
  <w:footnote w:id="96">
    <w:p w:rsidR="00C414B6" w:rsidRPr="000B020C" w:rsidRDefault="00C414B6" w:rsidP="000B020C">
      <w:pPr>
        <w:pStyle w:val="FootnoteText"/>
        <w:jc w:val="left"/>
        <w:rPr>
          <w:sz w:val="18"/>
          <w:szCs w:val="18"/>
        </w:rPr>
      </w:pPr>
      <w:r w:rsidRPr="000B020C">
        <w:rPr>
          <w:rStyle w:val="FootnoteReference"/>
          <w:sz w:val="18"/>
          <w:szCs w:val="18"/>
        </w:rPr>
        <w:footnoteRef/>
      </w:r>
      <w:r w:rsidRPr="000B020C">
        <w:rPr>
          <w:sz w:val="18"/>
          <w:szCs w:val="18"/>
        </w:rPr>
        <w:t xml:space="preserve"> </w:t>
      </w:r>
      <w:hyperlink r:id="rId95" w:history="1">
        <w:r w:rsidRPr="000B020C">
          <w:rPr>
            <w:rStyle w:val="Hyperlink"/>
            <w:sz w:val="18"/>
            <w:szCs w:val="18"/>
          </w:rPr>
          <w:t>https://github.com/twintproject/twint</w:t>
        </w:r>
      </w:hyperlink>
      <w:r w:rsidRPr="000B020C">
        <w:rPr>
          <w:sz w:val="18"/>
          <w:szCs w:val="18"/>
        </w:rPr>
        <w:t xml:space="preserve"> </w:t>
      </w:r>
    </w:p>
  </w:footnote>
  <w:footnote w:id="97">
    <w:p w:rsidR="00C414B6" w:rsidRPr="000B020C" w:rsidRDefault="00C414B6" w:rsidP="000B020C">
      <w:pPr>
        <w:pStyle w:val="FootnoteText"/>
        <w:jc w:val="left"/>
        <w:rPr>
          <w:sz w:val="18"/>
          <w:szCs w:val="18"/>
        </w:rPr>
      </w:pPr>
      <w:r w:rsidRPr="000B020C">
        <w:rPr>
          <w:rStyle w:val="FootnoteReference"/>
          <w:sz w:val="18"/>
          <w:szCs w:val="18"/>
        </w:rPr>
        <w:footnoteRef/>
      </w:r>
      <w:r w:rsidRPr="000B020C">
        <w:rPr>
          <w:sz w:val="18"/>
          <w:szCs w:val="18"/>
        </w:rPr>
        <w:t xml:space="preserve"> </w:t>
      </w:r>
      <w:r w:rsidRPr="000B020C">
        <w:rPr>
          <w:rFonts w:ascii="Times New Roman" w:hAnsi="Times New Roman" w:cs="Times New Roman"/>
          <w:sz w:val="18"/>
          <w:szCs w:val="18"/>
        </w:rPr>
        <w:t>The geography of taste: Using Yelp to study urban culture. (Page 5)</w:t>
      </w:r>
    </w:p>
  </w:footnote>
  <w:footnote w:id="98">
    <w:p w:rsidR="00C414B6" w:rsidRPr="000B020C" w:rsidRDefault="00C414B6" w:rsidP="000B020C">
      <w:pPr>
        <w:pStyle w:val="FootnoteText"/>
        <w:jc w:val="left"/>
        <w:rPr>
          <w:sz w:val="18"/>
          <w:szCs w:val="18"/>
        </w:rPr>
      </w:pPr>
      <w:r w:rsidRPr="000B020C">
        <w:rPr>
          <w:rStyle w:val="FootnoteReference"/>
          <w:sz w:val="18"/>
          <w:szCs w:val="18"/>
        </w:rPr>
        <w:footnoteRef/>
      </w:r>
      <w:r w:rsidRPr="000B020C">
        <w:rPr>
          <w:sz w:val="18"/>
          <w:szCs w:val="18"/>
        </w:rPr>
        <w:t xml:space="preserve"> </w:t>
      </w:r>
      <w:hyperlink r:id="rId96" w:history="1">
        <w:r w:rsidRPr="000B020C">
          <w:rPr>
            <w:rStyle w:val="Hyperlink"/>
            <w:sz w:val="18"/>
            <w:szCs w:val="18"/>
          </w:rPr>
          <w:t>https://gist.github.com/scrapehero</w:t>
        </w:r>
      </w:hyperlink>
      <w:r w:rsidRPr="000B020C">
        <w:rPr>
          <w:sz w:val="18"/>
          <w:szCs w:val="18"/>
        </w:rPr>
        <w:t xml:space="preserve"> </w:t>
      </w:r>
    </w:p>
  </w:footnote>
  <w:footnote w:id="99">
    <w:p w:rsidR="00C414B6" w:rsidRPr="000B020C" w:rsidRDefault="00C414B6" w:rsidP="000B020C">
      <w:pPr>
        <w:pStyle w:val="FootnoteText"/>
        <w:jc w:val="left"/>
        <w:rPr>
          <w:sz w:val="18"/>
          <w:szCs w:val="18"/>
        </w:rPr>
      </w:pPr>
      <w:r w:rsidRPr="000B020C">
        <w:rPr>
          <w:rStyle w:val="FootnoteReference"/>
          <w:sz w:val="18"/>
          <w:szCs w:val="18"/>
        </w:rPr>
        <w:footnoteRef/>
      </w:r>
      <w:r w:rsidRPr="000B020C">
        <w:rPr>
          <w:sz w:val="18"/>
          <w:szCs w:val="18"/>
        </w:rPr>
        <w:t xml:space="preserve"> </w:t>
      </w:r>
      <w:hyperlink r:id="rId97" w:history="1">
        <w:r w:rsidRPr="000B020C">
          <w:rPr>
            <w:rStyle w:val="Hyperlink"/>
            <w:sz w:val="18"/>
            <w:szCs w:val="18"/>
          </w:rPr>
          <w:t>https://www.webharvy.com/articles/zillow-extraction.html</w:t>
        </w:r>
      </w:hyperlink>
      <w:r w:rsidRPr="000B020C">
        <w:rPr>
          <w:sz w:val="18"/>
          <w:szCs w:val="18"/>
        </w:rPr>
        <w:t xml:space="preserve"> </w:t>
      </w:r>
    </w:p>
  </w:footnote>
  <w:footnote w:id="100">
    <w:p w:rsidR="00C414B6" w:rsidRPr="000B020C" w:rsidRDefault="00C414B6" w:rsidP="000B020C">
      <w:pPr>
        <w:pStyle w:val="FootnoteText"/>
        <w:jc w:val="left"/>
        <w:rPr>
          <w:sz w:val="18"/>
          <w:szCs w:val="18"/>
        </w:rPr>
      </w:pPr>
      <w:r w:rsidRPr="000B020C">
        <w:rPr>
          <w:rStyle w:val="FootnoteReference"/>
          <w:sz w:val="18"/>
          <w:szCs w:val="18"/>
        </w:rPr>
        <w:footnoteRef/>
      </w:r>
      <w:r w:rsidRPr="000B020C">
        <w:rPr>
          <w:sz w:val="18"/>
          <w:szCs w:val="18"/>
        </w:rPr>
        <w:t xml:space="preserve"> </w:t>
      </w:r>
      <w:hyperlink r:id="rId98" w:history="1">
        <w:r w:rsidRPr="000B020C">
          <w:rPr>
            <w:rStyle w:val="Hyperlink"/>
            <w:sz w:val="18"/>
            <w:szCs w:val="18"/>
          </w:rPr>
          <w:t>https://www.scrapehero.com/how-to-build-and-run-scrapers-on-a-large-scale/</w:t>
        </w:r>
      </w:hyperlink>
      <w:r w:rsidRPr="000B020C">
        <w:rPr>
          <w:sz w:val="18"/>
          <w:szCs w:val="18"/>
        </w:rPr>
        <w:t xml:space="preserve"> </w:t>
      </w:r>
    </w:p>
  </w:footnote>
  <w:footnote w:id="101">
    <w:p w:rsidR="00C414B6" w:rsidRDefault="00C414B6" w:rsidP="000B020C">
      <w:pPr>
        <w:pStyle w:val="FootnoteText"/>
        <w:jc w:val="left"/>
      </w:pPr>
      <w:r w:rsidRPr="000B020C">
        <w:rPr>
          <w:rStyle w:val="FootnoteReference"/>
          <w:sz w:val="18"/>
          <w:szCs w:val="18"/>
        </w:rPr>
        <w:footnoteRef/>
      </w:r>
      <w:r w:rsidRPr="000B020C">
        <w:rPr>
          <w:sz w:val="18"/>
          <w:szCs w:val="18"/>
        </w:rPr>
        <w:t xml:space="preserve"> </w:t>
      </w:r>
      <w:hyperlink r:id="rId99" w:history="1">
        <w:r w:rsidRPr="000B020C">
          <w:rPr>
            <w:rStyle w:val="Hyperlink"/>
            <w:sz w:val="18"/>
            <w:szCs w:val="18"/>
          </w:rPr>
          <w:t>https://www.scrapehero.com/how-to-scrape-yelp-com-for-business-listings/</w:t>
        </w:r>
      </w:hyperlink>
      <w:r>
        <w:t xml:space="preserve"> </w:t>
      </w:r>
    </w:p>
  </w:footnote>
  <w:footnote w:id="102">
    <w:p w:rsidR="00C414B6" w:rsidRPr="00136E43" w:rsidRDefault="00C414B6">
      <w:pPr>
        <w:pStyle w:val="FootnoteText"/>
        <w:rPr>
          <w:sz w:val="18"/>
          <w:szCs w:val="18"/>
        </w:rPr>
      </w:pPr>
      <w:r w:rsidRPr="00136E43">
        <w:rPr>
          <w:rStyle w:val="FootnoteReference"/>
          <w:sz w:val="18"/>
          <w:szCs w:val="18"/>
        </w:rPr>
        <w:footnoteRef/>
      </w:r>
      <w:r w:rsidRPr="00136E43">
        <w:rPr>
          <w:sz w:val="18"/>
          <w:szCs w:val="18"/>
        </w:rPr>
        <w:t xml:space="preserve"> </w:t>
      </w:r>
      <w:hyperlink r:id="rId100" w:history="1">
        <w:r w:rsidRPr="00136E43">
          <w:rPr>
            <w:rStyle w:val="Hyperlink"/>
            <w:sz w:val="18"/>
            <w:szCs w:val="18"/>
          </w:rPr>
          <w:t>https://www.ncdc.noaa.gov/cdo-web/</w:t>
        </w:r>
      </w:hyperlink>
      <w:r w:rsidRPr="00136E43">
        <w:rPr>
          <w:sz w:val="18"/>
          <w:szCs w:val="18"/>
        </w:rPr>
        <w:t xml:space="preserve"> </w:t>
      </w:r>
    </w:p>
  </w:footnote>
  <w:footnote w:id="103">
    <w:p w:rsidR="00C414B6" w:rsidRPr="00136E43" w:rsidRDefault="00C414B6">
      <w:pPr>
        <w:pStyle w:val="FootnoteText"/>
        <w:rPr>
          <w:sz w:val="18"/>
          <w:szCs w:val="18"/>
        </w:rPr>
      </w:pPr>
      <w:r w:rsidRPr="00136E43">
        <w:rPr>
          <w:rStyle w:val="FootnoteReference"/>
          <w:sz w:val="18"/>
          <w:szCs w:val="18"/>
        </w:rPr>
        <w:footnoteRef/>
      </w:r>
      <w:r w:rsidRPr="00136E43">
        <w:rPr>
          <w:sz w:val="18"/>
          <w:szCs w:val="18"/>
        </w:rPr>
        <w:t xml:space="preserve"> </w:t>
      </w:r>
      <w:hyperlink r:id="rId101" w:history="1">
        <w:r w:rsidRPr="00136E43">
          <w:rPr>
            <w:rStyle w:val="Hyperlink"/>
            <w:rFonts w:ascii="Times New Roman" w:hAnsi="Times New Roman" w:cs="Times New Roman"/>
            <w:sz w:val="18"/>
            <w:szCs w:val="18"/>
          </w:rPr>
          <w:t>https://www.ncdc.noaa.gov/cdo-web/orders?email=qingyiw@mit.edu&amp;id=2406408</w:t>
        </w:r>
      </w:hyperlink>
      <w:r w:rsidRPr="00136E43">
        <w:rPr>
          <w:rStyle w:val="Hyperlink"/>
          <w:rFonts w:ascii="Times New Roman" w:hAnsi="Times New Roman" w:cs="Times New Roman"/>
          <w:sz w:val="18"/>
          <w:szCs w:val="18"/>
        </w:rPr>
        <w:t xml:space="preserve"> </w:t>
      </w:r>
    </w:p>
  </w:footnote>
  <w:footnote w:id="104">
    <w:p w:rsidR="00C414B6" w:rsidRPr="00136E43" w:rsidRDefault="00C414B6" w:rsidP="00A84FBC">
      <w:pPr>
        <w:pStyle w:val="FootnoteText"/>
        <w:rPr>
          <w:sz w:val="18"/>
          <w:szCs w:val="18"/>
        </w:rPr>
      </w:pPr>
      <w:r w:rsidRPr="00136E43">
        <w:rPr>
          <w:rStyle w:val="FootnoteReference"/>
          <w:sz w:val="18"/>
          <w:szCs w:val="18"/>
        </w:rPr>
        <w:footnoteRef/>
      </w:r>
      <w:r w:rsidRPr="00136E43">
        <w:rPr>
          <w:sz w:val="18"/>
          <w:szCs w:val="18"/>
        </w:rPr>
        <w:t xml:space="preserve"> </w:t>
      </w:r>
      <w:hyperlink r:id="rId102" w:history="1">
        <w:r w:rsidRPr="00136E43">
          <w:rPr>
            <w:rStyle w:val="Hyperlink"/>
            <w:sz w:val="18"/>
            <w:szCs w:val="18"/>
          </w:rPr>
          <w:t>https://www.itu.int/en/ITU-D/Statistics/Pages/facts/default.aspx</w:t>
        </w:r>
      </w:hyperlink>
      <w:r w:rsidRPr="00136E43">
        <w:rPr>
          <w:sz w:val="18"/>
          <w:szCs w:val="18"/>
        </w:rPr>
        <w:t xml:space="preserve"> </w:t>
      </w:r>
    </w:p>
  </w:footnote>
  <w:footnote w:id="105">
    <w:p w:rsidR="00C414B6" w:rsidRDefault="00C414B6">
      <w:pPr>
        <w:pStyle w:val="FootnoteText"/>
      </w:pPr>
      <w:r w:rsidRPr="00136E43">
        <w:rPr>
          <w:rStyle w:val="FootnoteReference"/>
          <w:sz w:val="18"/>
          <w:szCs w:val="18"/>
        </w:rPr>
        <w:footnoteRef/>
      </w:r>
      <w:r w:rsidRPr="00136E43">
        <w:rPr>
          <w:sz w:val="18"/>
          <w:szCs w:val="18"/>
        </w:rPr>
        <w:t xml:space="preserve"> </w:t>
      </w:r>
      <w:hyperlink r:id="rId103" w:history="1">
        <w:r w:rsidRPr="00136E43">
          <w:rPr>
            <w:rStyle w:val="Hyperlink"/>
            <w:sz w:val="18"/>
            <w:szCs w:val="18"/>
          </w:rPr>
          <w:t>https://www.solarwinds.com/free-tools/call-detail-record-tracker</w:t>
        </w:r>
      </w:hyperlink>
      <w:r w:rsidRPr="00136E43">
        <w:rPr>
          <w:sz w:val="18"/>
          <w:szCs w:val="18"/>
        </w:rPr>
        <w:t xml:space="preserve"> </w:t>
      </w:r>
    </w:p>
  </w:footnote>
  <w:footnote w:id="106">
    <w:p w:rsidR="00C414B6" w:rsidRPr="00AE3D3B" w:rsidRDefault="00C414B6">
      <w:pPr>
        <w:pStyle w:val="FootnoteText"/>
        <w:rPr>
          <w:sz w:val="18"/>
          <w:szCs w:val="18"/>
        </w:rPr>
      </w:pPr>
      <w:r w:rsidRPr="00AE3D3B">
        <w:rPr>
          <w:rStyle w:val="FootnoteReference"/>
          <w:sz w:val="18"/>
          <w:szCs w:val="18"/>
        </w:rPr>
        <w:footnoteRef/>
      </w:r>
      <w:r w:rsidRPr="00AE3D3B">
        <w:rPr>
          <w:sz w:val="18"/>
          <w:szCs w:val="18"/>
        </w:rPr>
        <w:t xml:space="preserve"> Check “</w:t>
      </w:r>
      <w:r w:rsidRPr="00AE3D3B">
        <w:rPr>
          <w:rFonts w:ascii="Times New Roman" w:hAnsi="Times New Roman" w:cs="Times New Roman"/>
          <w:sz w:val="18"/>
          <w:szCs w:val="18"/>
        </w:rPr>
        <w:t>A multi-source dataset of urban life in the city of Milan”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4B6" w:rsidRDefault="00113518">
    <w:pPr>
      <w:pStyle w:val="Header"/>
    </w:pPr>
    <w:sdt>
      <w:sdtPr>
        <w:id w:val="1568531701"/>
        <w:placeholder>
          <w:docPart w:val="1995EF01B87D5C469EF3898011C0889F"/>
        </w:placeholder>
        <w:dataBinding w:prefixMappings="xmlns:ns0='http://schemas.microsoft.com/office/2006/coverPageProps' " w:xpath="/ns0:CoverPageProperties[1]/ns0:Abstract[1]" w:storeItemID="{55AF091B-3C7A-41E3-B477-F2FDAA23CFDA}"/>
        <w15:appearance w15:val="hidden"/>
        <w:text/>
      </w:sdtPr>
      <w:sdtEndPr/>
      <w:sdtContent>
        <w:r w:rsidR="00C414B6">
          <w:t>Wang</w:t>
        </w:r>
      </w:sdtContent>
    </w:sdt>
    <w:r w:rsidR="00C414B6">
      <w:t xml:space="preserve"> </w:t>
    </w:r>
    <w:r w:rsidR="00C414B6">
      <w:fldChar w:fldCharType="begin"/>
    </w:r>
    <w:r w:rsidR="00C414B6">
      <w:instrText xml:space="preserve"> PAGE   \* MERGEFORMAT </w:instrText>
    </w:r>
    <w:r w:rsidR="00C414B6">
      <w:fldChar w:fldCharType="separate"/>
    </w:r>
    <w:r w:rsidR="00C414B6">
      <w:rPr>
        <w:noProof/>
      </w:rPr>
      <w:t>2</w:t>
    </w:r>
    <w:r w:rsidR="00C414B6">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4B6" w:rsidRPr="00343F5A" w:rsidRDefault="00113518">
    <w:pPr>
      <w:pStyle w:val="Header"/>
    </w:pPr>
    <w:sdt>
      <w:sdtPr>
        <w:id w:val="-348181431"/>
        <w:placeholder>
          <w:docPart w:val="7F488F75E875FF4ABFB574EF628B29AA"/>
        </w:placeholder>
        <w:dataBinding w:prefixMappings="xmlns:ns0='http://schemas.microsoft.com/office/2006/coverPageProps' " w:xpath="/ns0:CoverPageProperties[1]/ns0:Abstract[1]" w:storeItemID="{55AF091B-3C7A-41E3-B477-F2FDAA23CFDA}"/>
        <w15:appearance w15:val="hidden"/>
        <w:text/>
      </w:sdtPr>
      <w:sdtEndPr/>
      <w:sdtContent>
        <w:r w:rsidR="00C414B6" w:rsidRPr="00343F5A">
          <w:t>Wang</w:t>
        </w:r>
      </w:sdtContent>
    </w:sdt>
    <w:r w:rsidR="00C414B6" w:rsidRPr="00343F5A">
      <w:t xml:space="preserve"> </w:t>
    </w:r>
    <w:r w:rsidR="00C414B6" w:rsidRPr="00343F5A">
      <w:fldChar w:fldCharType="begin"/>
    </w:r>
    <w:r w:rsidR="00C414B6" w:rsidRPr="00343F5A">
      <w:instrText xml:space="preserve"> PAGE   \* MERGEFORMAT </w:instrText>
    </w:r>
    <w:r w:rsidR="00C414B6" w:rsidRPr="00343F5A">
      <w:fldChar w:fldCharType="separate"/>
    </w:r>
    <w:r w:rsidR="00C414B6" w:rsidRPr="00343F5A">
      <w:rPr>
        <w:noProof/>
      </w:rPr>
      <w:t>1</w:t>
    </w:r>
    <w:r w:rsidR="00C414B6" w:rsidRPr="00343F5A">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12C49B3"/>
    <w:multiLevelType w:val="hybridMultilevel"/>
    <w:tmpl w:val="B6A66C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B1B5787"/>
    <w:multiLevelType w:val="multilevel"/>
    <w:tmpl w:val="4572ABF8"/>
    <w:numStyleLink w:val="MLAOutline"/>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attachedTemplate r:id="rId1"/>
  <w:defaultTabStop w:val="720"/>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D7F"/>
    <w:rsid w:val="0000082C"/>
    <w:rsid w:val="00016E41"/>
    <w:rsid w:val="00051010"/>
    <w:rsid w:val="0005649B"/>
    <w:rsid w:val="0005738C"/>
    <w:rsid w:val="00065F4A"/>
    <w:rsid w:val="00086A21"/>
    <w:rsid w:val="00096174"/>
    <w:rsid w:val="000A4EAA"/>
    <w:rsid w:val="000B020C"/>
    <w:rsid w:val="000C51EC"/>
    <w:rsid w:val="000D37E7"/>
    <w:rsid w:val="000F1764"/>
    <w:rsid w:val="000F1EF2"/>
    <w:rsid w:val="00113518"/>
    <w:rsid w:val="00116C42"/>
    <w:rsid w:val="001223BE"/>
    <w:rsid w:val="00125C5B"/>
    <w:rsid w:val="00136E43"/>
    <w:rsid w:val="001B30AD"/>
    <w:rsid w:val="00222BE0"/>
    <w:rsid w:val="00226131"/>
    <w:rsid w:val="0022711A"/>
    <w:rsid w:val="0026673C"/>
    <w:rsid w:val="002A4F05"/>
    <w:rsid w:val="002B3ECA"/>
    <w:rsid w:val="002C637E"/>
    <w:rsid w:val="002D5DEB"/>
    <w:rsid w:val="00302BE2"/>
    <w:rsid w:val="00343D59"/>
    <w:rsid w:val="00343F5A"/>
    <w:rsid w:val="00347585"/>
    <w:rsid w:val="00347D3A"/>
    <w:rsid w:val="003D5104"/>
    <w:rsid w:val="003D51DF"/>
    <w:rsid w:val="00417FAB"/>
    <w:rsid w:val="00433B58"/>
    <w:rsid w:val="0043495D"/>
    <w:rsid w:val="00465D5E"/>
    <w:rsid w:val="00481FBF"/>
    <w:rsid w:val="00486E18"/>
    <w:rsid w:val="0048714A"/>
    <w:rsid w:val="004A7C41"/>
    <w:rsid w:val="004F5AFC"/>
    <w:rsid w:val="005109C2"/>
    <w:rsid w:val="0054671F"/>
    <w:rsid w:val="00556917"/>
    <w:rsid w:val="00561C7A"/>
    <w:rsid w:val="0058451E"/>
    <w:rsid w:val="00665C28"/>
    <w:rsid w:val="006A7F5F"/>
    <w:rsid w:val="006B0A51"/>
    <w:rsid w:val="006B61D7"/>
    <w:rsid w:val="00707C4E"/>
    <w:rsid w:val="00716CB7"/>
    <w:rsid w:val="00751025"/>
    <w:rsid w:val="00761B6D"/>
    <w:rsid w:val="007C4AA8"/>
    <w:rsid w:val="00810F51"/>
    <w:rsid w:val="00811B51"/>
    <w:rsid w:val="0082285B"/>
    <w:rsid w:val="0087132A"/>
    <w:rsid w:val="00872A89"/>
    <w:rsid w:val="008774A2"/>
    <w:rsid w:val="008A2709"/>
    <w:rsid w:val="00911FDF"/>
    <w:rsid w:val="00924ECC"/>
    <w:rsid w:val="009566FF"/>
    <w:rsid w:val="00966837"/>
    <w:rsid w:val="009B3053"/>
    <w:rsid w:val="009C2749"/>
    <w:rsid w:val="009F23A4"/>
    <w:rsid w:val="00A14CA4"/>
    <w:rsid w:val="00A235B3"/>
    <w:rsid w:val="00A40849"/>
    <w:rsid w:val="00A84FBC"/>
    <w:rsid w:val="00AB1B19"/>
    <w:rsid w:val="00AD2E77"/>
    <w:rsid w:val="00AE3D3B"/>
    <w:rsid w:val="00AE7B4F"/>
    <w:rsid w:val="00B0007F"/>
    <w:rsid w:val="00BD5584"/>
    <w:rsid w:val="00BF2980"/>
    <w:rsid w:val="00C414B6"/>
    <w:rsid w:val="00C45510"/>
    <w:rsid w:val="00C82852"/>
    <w:rsid w:val="00CA53B3"/>
    <w:rsid w:val="00CE3D7F"/>
    <w:rsid w:val="00D356E9"/>
    <w:rsid w:val="00D54F96"/>
    <w:rsid w:val="00D6514F"/>
    <w:rsid w:val="00D6652D"/>
    <w:rsid w:val="00D753B4"/>
    <w:rsid w:val="00E0519F"/>
    <w:rsid w:val="00E16077"/>
    <w:rsid w:val="00E275EA"/>
    <w:rsid w:val="00E572C0"/>
    <w:rsid w:val="00E662C0"/>
    <w:rsid w:val="00E95AF6"/>
    <w:rsid w:val="00EB0E75"/>
    <w:rsid w:val="00EF5205"/>
    <w:rsid w:val="00EF5CFC"/>
    <w:rsid w:val="00F33A08"/>
    <w:rsid w:val="00F83BA6"/>
    <w:rsid w:val="00FA7F33"/>
    <w:rsid w:val="00FC3083"/>
    <w:rsid w:val="00FC662A"/>
    <w:rsid w:val="00FC71D8"/>
    <w:rsid w:val="00FF67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BE1C1C"/>
  <w15:chartTrackingRefBased/>
  <w15:docId w15:val="{E108101B-733E-9C4E-8A08-3DF7B07A4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3BA6"/>
    <w:pPr>
      <w:suppressAutoHyphens/>
      <w:spacing w:line="360" w:lineRule="auto"/>
      <w:jc w:val="both"/>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FootnoteReference">
    <w:name w:val="footnote reference"/>
    <w:basedOn w:val="DefaultParagraphFont"/>
    <w:uiPriority w:val="99"/>
    <w:semiHidden/>
    <w:unhideWhenUsed/>
    <w:rsid w:val="00751025"/>
    <w:rPr>
      <w:vertAlign w:val="superscript"/>
    </w:rPr>
  </w:style>
  <w:style w:type="character" w:styleId="Hyperlink">
    <w:name w:val="Hyperlink"/>
    <w:basedOn w:val="DefaultParagraphFont"/>
    <w:uiPriority w:val="99"/>
    <w:unhideWhenUsed/>
    <w:rsid w:val="00751025"/>
    <w:rPr>
      <w:color w:val="5F5F5F" w:themeColor="hyperlink"/>
      <w:u w:val="single"/>
    </w:rPr>
  </w:style>
  <w:style w:type="character" w:styleId="UnresolvedMention">
    <w:name w:val="Unresolved Mention"/>
    <w:basedOn w:val="DefaultParagraphFont"/>
    <w:uiPriority w:val="99"/>
    <w:semiHidden/>
    <w:unhideWhenUsed/>
    <w:rsid w:val="00751025"/>
    <w:rPr>
      <w:color w:val="605E5C"/>
      <w:shd w:val="clear" w:color="auto" w:fill="E1DFDD"/>
    </w:rPr>
  </w:style>
  <w:style w:type="character" w:styleId="FollowedHyperlink">
    <w:name w:val="FollowedHyperlink"/>
    <w:basedOn w:val="DefaultParagraphFont"/>
    <w:uiPriority w:val="99"/>
    <w:semiHidden/>
    <w:unhideWhenUsed/>
    <w:rsid w:val="00751025"/>
    <w:rPr>
      <w:color w:val="919191" w:themeColor="followedHyperlink"/>
      <w:u w:val="single"/>
    </w:rPr>
  </w:style>
  <w:style w:type="paragraph" w:styleId="ListParagraph">
    <w:name w:val="List Paragraph"/>
    <w:basedOn w:val="Normal"/>
    <w:uiPriority w:val="34"/>
    <w:qFormat/>
    <w:rsid w:val="00D6514F"/>
    <w:pPr>
      <w:suppressAutoHyphens w:val="0"/>
      <w:spacing w:line="240" w:lineRule="auto"/>
      <w:ind w:left="720" w:firstLine="0"/>
      <w:contextualSpacing/>
      <w:jc w:val="left"/>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26" Type="http://schemas.openxmlformats.org/officeDocument/2006/relationships/hyperlink" Target="https://www2.census.gov/geo/pdfs/reference/guidestloc/17_Illinois.pdf" TargetMode="External"/><Relationship Id="rId21" Type="http://schemas.openxmlformats.org/officeDocument/2006/relationships/hyperlink" Target="https://data.census.gov/cedsci/all?g=0500000US17031.100000" TargetMode="External"/><Relationship Id="rId42" Type="http://schemas.openxmlformats.org/officeDocument/2006/relationships/hyperlink" Target="https://data.cityofchicago.org/Transportation/Transportation-Network-Providers-Trips/m6dm-c72p" TargetMode="External"/><Relationship Id="rId47" Type="http://schemas.openxmlformats.org/officeDocument/2006/relationships/hyperlink" Target="https://data.cityofchicago.org/Transportation/Divvy-Trips/fg6s-gzvg" TargetMode="External"/><Relationship Id="rId63" Type="http://schemas.openxmlformats.org/officeDocument/2006/relationships/hyperlink" Target="https://developers.google.com/maps/documentation/maps-static/overview" TargetMode="External"/><Relationship Id="rId68" Type="http://schemas.openxmlformats.org/officeDocument/2006/relationships/hyperlink" Target="https://www.google.com/earth/" TargetMode="External"/><Relationship Id="rId84" Type="http://schemas.openxmlformats.org/officeDocument/2006/relationships/hyperlink" Target="https://www.eia.gov/electricity/data/eia861m/" TargetMode="External"/><Relationship Id="rId89" Type="http://schemas.openxmlformats.org/officeDocument/2006/relationships/hyperlink" Target="https://data.cityofchicago.org/Environment-Sustainable-Development/Smart-Green-Infrastructure-Monitoring-Sensors-Hist/ggws-77ih" TargetMode="External"/><Relationship Id="rId16" Type="http://schemas.openxmlformats.org/officeDocument/2006/relationships/hyperlink" Target="https://nhts.dot.ca.gov/" TargetMode="External"/><Relationship Id="rId11" Type="http://schemas.openxmlformats.org/officeDocument/2006/relationships/hyperlink" Target="https://www.fhwa.dot.gov/planning/census_issues/ctpp/" TargetMode="External"/><Relationship Id="rId32" Type="http://schemas.openxmlformats.org/officeDocument/2006/relationships/hyperlink" Target="http://www.gis2gps.com/GIS/illcounties/illcounties.html" TargetMode="External"/><Relationship Id="rId37" Type="http://schemas.openxmlformats.org/officeDocument/2006/relationships/hyperlink" Target="https://data.cityofchicago.org/browse?q=transit&amp;sortBy=relevance&amp;tags=shapefiles" TargetMode="External"/><Relationship Id="rId53" Type="http://schemas.openxmlformats.org/officeDocument/2006/relationships/hyperlink" Target="https://github.com/kuanb/peartree" TargetMode="External"/><Relationship Id="rId58" Type="http://schemas.openxmlformats.org/officeDocument/2006/relationships/hyperlink" Target="https://api.arrayofthings.org/" TargetMode="External"/><Relationship Id="rId74" Type="http://schemas.openxmlformats.org/officeDocument/2006/relationships/hyperlink" Target="https://wiki.openstreetmap.org/wiki/Downloading_data" TargetMode="External"/><Relationship Id="rId79" Type="http://schemas.openxmlformats.org/officeDocument/2006/relationships/hyperlink" Target="https://github.com/chicagocityscape/api" TargetMode="External"/><Relationship Id="rId102" Type="http://schemas.openxmlformats.org/officeDocument/2006/relationships/hyperlink" Target="https://www.itu.int/en/ITU-D/Statistics/Pages/facts/default.aspx" TargetMode="External"/><Relationship Id="rId5" Type="http://schemas.openxmlformats.org/officeDocument/2006/relationships/hyperlink" Target="https://gis-idot.opendata.arcgis.com/" TargetMode="External"/><Relationship Id="rId90" Type="http://schemas.openxmlformats.org/officeDocument/2006/relationships/hyperlink" Target="https://www.zillow.com/howto/api/GetSearchResults.htm" TargetMode="External"/><Relationship Id="rId95" Type="http://schemas.openxmlformats.org/officeDocument/2006/relationships/hyperlink" Target="https://github.com/twintproject/twint" TargetMode="External"/><Relationship Id="rId22" Type="http://schemas.openxmlformats.org/officeDocument/2006/relationships/hyperlink" Target="https://www.census.gov/programs-surveys/geography/technical-documentation/records-layout/tiger-line-demo-record-layouts.html" TargetMode="External"/><Relationship Id="rId27" Type="http://schemas.openxmlformats.org/officeDocument/2006/relationships/hyperlink" Target="http://data5.ctpp.transportation.org/ctpp/Browse/browsetables.aspx" TargetMode="External"/><Relationship Id="rId43" Type="http://schemas.openxmlformats.org/officeDocument/2006/relationships/hyperlink" Target="https://data.cityofchicago.org/Transportation/E-Scooter-Trips-2019-Pilot/2kfw-zvte" TargetMode="External"/><Relationship Id="rId48" Type="http://schemas.openxmlformats.org/officeDocument/2006/relationships/hyperlink" Target="https://data.cityofchicago.org/browse?q=taxi&amp;sortBy=relevance" TargetMode="External"/><Relationship Id="rId64" Type="http://schemas.openxmlformats.org/officeDocument/2006/relationships/hyperlink" Target="https://developers.google.com/maps/documentation/streetview/overview" TargetMode="External"/><Relationship Id="rId69" Type="http://schemas.openxmlformats.org/officeDocument/2006/relationships/hyperlink" Target="https://eos.com/landsat-8/" TargetMode="External"/><Relationship Id="rId80" Type="http://schemas.openxmlformats.org/officeDocument/2006/relationships/hyperlink" Target="https://www.chicagocityscape.com/" TargetMode="External"/><Relationship Id="rId85" Type="http://schemas.openxmlformats.org/officeDocument/2006/relationships/hyperlink" Target="https://arrayofthings.github.io/" TargetMode="External"/><Relationship Id="rId12" Type="http://schemas.openxmlformats.org/officeDocument/2006/relationships/hyperlink" Target="https://ctpp.transportation.org/" TargetMode="External"/><Relationship Id="rId17" Type="http://schemas.openxmlformats.org/officeDocument/2006/relationships/hyperlink" Target="https://www.bts.dot.gov/latch" TargetMode="External"/><Relationship Id="rId25" Type="http://schemas.openxmlformats.org/officeDocument/2006/relationships/hyperlink" Target="https://www2.census.gov/geo/pdfs/reference/guidestloc/" TargetMode="External"/><Relationship Id="rId33" Type="http://schemas.openxmlformats.org/officeDocument/2006/relationships/hyperlink" Target="https://www.uis.edu/gis/projects/data/" TargetMode="External"/><Relationship Id="rId38" Type="http://schemas.openxmlformats.org/officeDocument/2006/relationships/hyperlink" Target="https://www.fhwa.dot.gov/planning/census_issues/ctpp/" TargetMode="External"/><Relationship Id="rId46" Type="http://schemas.openxmlformats.org/officeDocument/2006/relationships/hyperlink" Target="https://www.chicago.gov/city/en/depts/cdot/supp_info/escooter-share-pilot-project.html" TargetMode="External"/><Relationship Id="rId59" Type="http://schemas.openxmlformats.org/officeDocument/2006/relationships/hyperlink" Target="https://movement.uber.com/cities?lang=en-US" TargetMode="External"/><Relationship Id="rId67" Type="http://schemas.openxmlformats.org/officeDocument/2006/relationships/hyperlink" Target="https://earthexplorer.usgs.gov/" TargetMode="External"/><Relationship Id="rId103" Type="http://schemas.openxmlformats.org/officeDocument/2006/relationships/hyperlink" Target="https://www.solarwinds.com/free-tools/call-detail-record-tracker" TargetMode="External"/><Relationship Id="rId20" Type="http://schemas.openxmlformats.org/officeDocument/2006/relationships/hyperlink" Target="https://cran.r-project.org/web/packages/tidycensus/tidycensus.pdf" TargetMode="External"/><Relationship Id="rId41" Type="http://schemas.openxmlformats.org/officeDocument/2006/relationships/hyperlink" Target="https://lehd.ces.census.gov/data/lodes/LODES7/LODESTechDoc7.5.pdf" TargetMode="External"/><Relationship Id="rId54" Type="http://schemas.openxmlformats.org/officeDocument/2006/relationships/hyperlink" Target="https://github.com/mrcagney/gtfstk" TargetMode="External"/><Relationship Id="rId62" Type="http://schemas.openxmlformats.org/officeDocument/2006/relationships/hyperlink" Target="https://www.cmap.illinois.gov/data/transportation/travel-survey" TargetMode="External"/><Relationship Id="rId70" Type="http://schemas.openxmlformats.org/officeDocument/2006/relationships/hyperlink" Target="https://neo.sci.gsfc.nasa.gov/view.php?datasetId=VIIRS_543D" TargetMode="External"/><Relationship Id="rId75" Type="http://schemas.openxmlformats.org/officeDocument/2006/relationships/hyperlink" Target="https://wiki.openstreetmap.org/w/images/a/a5/OSMToolsDecisionTree.png" TargetMode="External"/><Relationship Id="rId83" Type="http://schemas.openxmlformats.org/officeDocument/2006/relationships/hyperlink" Target="https://www.nature.com/articles/s41560-020-00752-y" TargetMode="External"/><Relationship Id="rId88" Type="http://schemas.openxmlformats.org/officeDocument/2006/relationships/hyperlink" Target="https://www.cdc.gov/places/index.html" TargetMode="External"/><Relationship Id="rId91" Type="http://schemas.openxmlformats.org/officeDocument/2006/relationships/hyperlink" Target="https://developer.twitter.com/en/docs/twitter-api" TargetMode="External"/><Relationship Id="rId96" Type="http://schemas.openxmlformats.org/officeDocument/2006/relationships/hyperlink" Target="https://gist.github.com/scrapehero" TargetMode="External"/><Relationship Id="rId1" Type="http://schemas.openxmlformats.org/officeDocument/2006/relationships/hyperlink" Target="https://libguides.northwestern.edu/c.php?g=114808&amp;p=748275" TargetMode="External"/><Relationship Id="rId6" Type="http://schemas.openxmlformats.org/officeDocument/2006/relationships/hyperlink" Target="https://www.bts.gov/browse-statistical-products-and-data" TargetMode="External"/><Relationship Id="rId15" Type="http://schemas.openxmlformats.org/officeDocument/2006/relationships/hyperlink" Target="https://www.nrel.gov/transportation/secure-transportation-data/tsdc-cleansed-data.html" TargetMode="External"/><Relationship Id="rId23" Type="http://schemas.openxmlformats.org/officeDocument/2006/relationships/hyperlink" Target="https://www.census.gov/geographies/mapping-files/time-series/geo/tiger-data.html" TargetMode="External"/><Relationship Id="rId28" Type="http://schemas.openxmlformats.org/officeDocument/2006/relationships/hyperlink" Target="https://github.com/gregmacfarlane/ctpp_flows" TargetMode="External"/><Relationship Id="rId36" Type="http://schemas.openxmlformats.org/officeDocument/2006/relationships/hyperlink" Target="https://data.cityofchicago.org/Transportation/Bike-Racks-Map/4ywc-hr3a" TargetMode="External"/><Relationship Id="rId49" Type="http://schemas.openxmlformats.org/officeDocument/2006/relationships/hyperlink" Target="https://transitfeeds.com/p/chicago-transit-authority/165?p=1" TargetMode="External"/><Relationship Id="rId57" Type="http://schemas.openxmlformats.org/officeDocument/2006/relationships/hyperlink" Target="https://data.cityofchicago.org/Transportation/Chicago-Traffic-Tracker-Historical-Congestion-Esti/ef4k-dci7" TargetMode="External"/><Relationship Id="rId10" Type="http://schemas.openxmlformats.org/officeDocument/2006/relationships/hyperlink" Target="https://cmap-repos.github.io/cmap_abm_report/" TargetMode="External"/><Relationship Id="rId31" Type="http://schemas.openxmlformats.org/officeDocument/2006/relationships/hyperlink" Target="https://www.census.gov/programs-surveys/geography/guidance/geo-identifiers.html" TargetMode="External"/><Relationship Id="rId44" Type="http://schemas.openxmlformats.org/officeDocument/2006/relationships/hyperlink" Target="https://data.cityofchicago.org/browse?q=scooter&amp;sortBy=relevance" TargetMode="External"/><Relationship Id="rId52" Type="http://schemas.openxmlformats.org/officeDocument/2006/relationships/hyperlink" Target="https://github.com/remix/partridge" TargetMode="External"/><Relationship Id="rId60" Type="http://schemas.openxmlformats.org/officeDocument/2006/relationships/hyperlink" Target="https://gis-idot.opendata.arcgis.com/search?groupIds=b5143551ce2d41c7a5f89a2400c6af06" TargetMode="External"/><Relationship Id="rId65" Type="http://schemas.openxmlformats.org/officeDocument/2006/relationships/hyperlink" Target="https://github.com/googlemaps/google-maps-services-python/blob/master/googlemaps/maps.py" TargetMode="External"/><Relationship Id="rId73" Type="http://schemas.openxmlformats.org/officeDocument/2006/relationships/hyperlink" Target="https://github.com/sunnyqywang/plosm" TargetMode="External"/><Relationship Id="rId78" Type="http://schemas.openxmlformats.org/officeDocument/2006/relationships/hyperlink" Target="https://overpass-turbo.eu/" TargetMode="External"/><Relationship Id="rId81" Type="http://schemas.openxmlformats.org/officeDocument/2006/relationships/hyperlink" Target="https://data.cityofchicago.org/Health-Human-Services/COVID-19-Cases-Tests-and-Deaths-by-ZIP-Code/yhhz-zm2v" TargetMode="External"/><Relationship Id="rId86" Type="http://schemas.openxmlformats.org/officeDocument/2006/relationships/hyperlink" Target="https://aot-file-browser.plenar.io/data-sets/chicago-complete" TargetMode="External"/><Relationship Id="rId94" Type="http://schemas.openxmlformats.org/officeDocument/2006/relationships/hyperlink" Target="https://medium.com/dev-genius/scraping-zillow-with-python-and-beautifulsoup-bbc7e581c218" TargetMode="External"/><Relationship Id="rId99" Type="http://schemas.openxmlformats.org/officeDocument/2006/relationships/hyperlink" Target="https://www.scrapehero.com/how-to-scrape-yelp-com-for-business-listings/" TargetMode="External"/><Relationship Id="rId101" Type="http://schemas.openxmlformats.org/officeDocument/2006/relationships/hyperlink" Target="https://www.ncdc.noaa.gov/cdo-web/orders?email=qingyiw@mit.edu&amp;id=2406408" TargetMode="External"/><Relationship Id="rId4" Type="http://schemas.openxmlformats.org/officeDocument/2006/relationships/hyperlink" Target="https://data.cityofchicago.org/" TargetMode="External"/><Relationship Id="rId9" Type="http://schemas.openxmlformats.org/officeDocument/2006/relationships/hyperlink" Target="http://urban-computing.com/yuzheng" TargetMode="External"/><Relationship Id="rId13" Type="http://schemas.openxmlformats.org/officeDocument/2006/relationships/hyperlink" Target="https://nhts.ornl.gov/" TargetMode="External"/><Relationship Id="rId18" Type="http://schemas.openxmlformats.org/officeDocument/2006/relationships/hyperlink" Target="https://jtleider.github.io/censusdata/" TargetMode="External"/><Relationship Id="rId39" Type="http://schemas.openxmlformats.org/officeDocument/2006/relationships/hyperlink" Target="https://github.com/gregmacfarlane/ctpp_flows" TargetMode="External"/><Relationship Id="rId34" Type="http://schemas.openxmlformats.org/officeDocument/2006/relationships/hyperlink" Target="https://data.cityofchicago.org/Facilities-Geographic-Boundaries/Boundaries-ZIP-Codes/gdcf-axmw" TargetMode="External"/><Relationship Id="rId50" Type="http://schemas.openxmlformats.org/officeDocument/2006/relationships/hyperlink" Target="https://transitfeeds.com/p/metra/169" TargetMode="External"/><Relationship Id="rId55" Type="http://schemas.openxmlformats.org/officeDocument/2006/relationships/hyperlink" Target="https://github.com/mrcagney/gtfs_kit" TargetMode="External"/><Relationship Id="rId76" Type="http://schemas.openxmlformats.org/officeDocument/2006/relationships/hyperlink" Target="https://download.bbbike.org/" TargetMode="External"/><Relationship Id="rId97" Type="http://schemas.openxmlformats.org/officeDocument/2006/relationships/hyperlink" Target="https://www.webharvy.com/articles/zillow-extraction.html" TargetMode="External"/><Relationship Id="rId7" Type="http://schemas.openxmlformats.org/officeDocument/2006/relationships/hyperlink" Target="https://www.transportation.gov/data" TargetMode="External"/><Relationship Id="rId71" Type="http://schemas.openxmlformats.org/officeDocument/2006/relationships/hyperlink" Target="https://ngdc.noaa.gov/eog/download.html" TargetMode="External"/><Relationship Id="rId92" Type="http://schemas.openxmlformats.org/officeDocument/2006/relationships/hyperlink" Target="https://www.yelp.com/dataset" TargetMode="External"/><Relationship Id="rId2" Type="http://schemas.openxmlformats.org/officeDocument/2006/relationships/hyperlink" Target="http://csun.uic.edu/datasets.html" TargetMode="External"/><Relationship Id="rId29" Type="http://schemas.openxmlformats.org/officeDocument/2006/relationships/hyperlink" Target="https://www.census.gov/geographies/mapping-files/time-series/geo/tiger-data.html" TargetMode="External"/><Relationship Id="rId24" Type="http://schemas.openxmlformats.org/officeDocument/2006/relationships/hyperlink" Target="https://www2.census.gov/geo/" TargetMode="External"/><Relationship Id="rId40" Type="http://schemas.openxmlformats.org/officeDocument/2006/relationships/hyperlink" Target="https://lehd.ces.census.gov/data/" TargetMode="External"/><Relationship Id="rId45" Type="http://schemas.openxmlformats.org/officeDocument/2006/relationships/hyperlink" Target="http://dev.cityofchicago.org/open%20data/2020/09/14/scooter-gbfs-public-feeds-2020.html" TargetMode="External"/><Relationship Id="rId66" Type="http://schemas.openxmlformats.org/officeDocument/2006/relationships/hyperlink" Target="https://github.com/robolyst/streetview/tree/master/streetview" TargetMode="External"/><Relationship Id="rId87" Type="http://schemas.openxmlformats.org/officeDocument/2006/relationships/hyperlink" Target="https://www.cdc.gov/places/about/500-cities-2016-2019/index.html" TargetMode="External"/><Relationship Id="rId61" Type="http://schemas.openxmlformats.org/officeDocument/2006/relationships/hyperlink" Target="https://datahub.cmap.illinois.gov/dataset/mydailytravel-2018-2019-public" TargetMode="External"/><Relationship Id="rId82" Type="http://schemas.openxmlformats.org/officeDocument/2006/relationships/hyperlink" Target="https://www.chicago.gov/city/en/depts/mayor/supp_info/chicago-energy-benchmarking/Chicago_Energy_Benchmarking_Reports_Data.html" TargetMode="External"/><Relationship Id="rId19" Type="http://schemas.openxmlformats.org/officeDocument/2006/relationships/hyperlink" Target="https://github.com/jtleider/censusdata" TargetMode="External"/><Relationship Id="rId14" Type="http://schemas.openxmlformats.org/officeDocument/2006/relationships/hyperlink" Target="https://nhts.dot.ca.gov/" TargetMode="External"/><Relationship Id="rId30" Type="http://schemas.openxmlformats.org/officeDocument/2006/relationships/hyperlink" Target="https://www.census.gov/geographies/mapping-files/time-series/geo/carto-boundary-file.html" TargetMode="External"/><Relationship Id="rId35" Type="http://schemas.openxmlformats.org/officeDocument/2006/relationships/hyperlink" Target="https://gis-idot.opendata.arcgis.com/" TargetMode="External"/><Relationship Id="rId56" Type="http://schemas.openxmlformats.org/officeDocument/2006/relationships/hyperlink" Target="https://data.cityofchicago.org/Transportation/Chicago-Traffic-Tracker-Congestion-Estimates-by-Se/n4j6-wkkf" TargetMode="External"/><Relationship Id="rId77" Type="http://schemas.openxmlformats.org/officeDocument/2006/relationships/hyperlink" Target="http://download.geofabrik.de/north-america/us.html" TargetMode="External"/><Relationship Id="rId100" Type="http://schemas.openxmlformats.org/officeDocument/2006/relationships/hyperlink" Target="https://www.ncdc.noaa.gov/cdo-web/" TargetMode="External"/><Relationship Id="rId8" Type="http://schemas.openxmlformats.org/officeDocument/2006/relationships/hyperlink" Target="https://www.nrel.gov/transportation/secure-transportation-data/" TargetMode="External"/><Relationship Id="rId51" Type="http://schemas.openxmlformats.org/officeDocument/2006/relationships/hyperlink" Target="https://developers.google.com/transit/gtfs" TargetMode="External"/><Relationship Id="rId72" Type="http://schemas.openxmlformats.org/officeDocument/2006/relationships/hyperlink" Target="https://researchguides.uoregon.edu/c.php?g=777133&amp;p=5574231" TargetMode="External"/><Relationship Id="rId93" Type="http://schemas.openxmlformats.org/officeDocument/2006/relationships/hyperlink" Target="https://gist.github.com/scrapehero/5f51f344d68cf2c022eb2d23a2f1cf95" TargetMode="External"/><Relationship Id="rId98" Type="http://schemas.openxmlformats.org/officeDocument/2006/relationships/hyperlink" Target="https://www.scrapehero.com/how-to-build-and-run-scrapers-on-a-large-scale/" TargetMode="External"/><Relationship Id="rId3" Type="http://schemas.openxmlformats.org/officeDocument/2006/relationships/hyperlink" Target="https://www.uis.edu/gis/projects/dat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henhaowang/Library/Containers/com.microsoft.Word/Data/Library/Application%20Support/Microsoft/Office/16.0/DTS/en-US%7bD70B3387-C8CA-004F-B874-61252E8FBF1D%7d/%7bAAFE51DE-7A56-164D-8E12-4A5BFB74FC52%7dtf100020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995EF01B87D5C469EF3898011C0889F"/>
        <w:category>
          <w:name w:val="General"/>
          <w:gallery w:val="placeholder"/>
        </w:category>
        <w:types>
          <w:type w:val="bbPlcHdr"/>
        </w:types>
        <w:behaviors>
          <w:behavior w:val="content"/>
        </w:behaviors>
        <w:guid w:val="{7FEDC60F-03BC-654B-979A-62A76CBB662C}"/>
      </w:docPartPr>
      <w:docPartBody>
        <w:p w:rsidR="006953BF" w:rsidRDefault="000A3F2B">
          <w:pPr>
            <w:pStyle w:val="1995EF01B87D5C469EF3898011C0889F"/>
          </w:pPr>
          <w:r>
            <w:t>Row Heading</w:t>
          </w:r>
        </w:p>
      </w:docPartBody>
    </w:docPart>
    <w:docPart>
      <w:docPartPr>
        <w:name w:val="7F488F75E875FF4ABFB574EF628B29AA"/>
        <w:category>
          <w:name w:val="General"/>
          <w:gallery w:val="placeholder"/>
        </w:category>
        <w:types>
          <w:type w:val="bbPlcHdr"/>
        </w:types>
        <w:behaviors>
          <w:behavior w:val="content"/>
        </w:behaviors>
        <w:guid w:val="{B962F33C-46E3-DA41-840C-532DCBBBE1EF}"/>
      </w:docPartPr>
      <w:docPartBody>
        <w:p w:rsidR="006953BF" w:rsidRDefault="000A3F2B">
          <w:pPr>
            <w:pStyle w:val="7F488F75E875FF4ABFB574EF628B29AA"/>
          </w:pPr>
          <w:r>
            <w:t>Row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Arial"/>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F2B"/>
    <w:rsid w:val="00025485"/>
    <w:rsid w:val="000A3F2B"/>
    <w:rsid w:val="00390DF8"/>
    <w:rsid w:val="003944CD"/>
    <w:rsid w:val="003B0067"/>
    <w:rsid w:val="00506C51"/>
    <w:rsid w:val="005E5CF4"/>
    <w:rsid w:val="006953BF"/>
    <w:rsid w:val="00727199"/>
    <w:rsid w:val="00782357"/>
    <w:rsid w:val="00D00267"/>
    <w:rsid w:val="00FF6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3D7BDE81DE9E4C8E8CB2CFDAA92B60">
    <w:name w:val="5E3D7BDE81DE9E4C8E8CB2CFDAA92B60"/>
  </w:style>
  <w:style w:type="paragraph" w:customStyle="1" w:styleId="7F88BE2A0CA6C04987E837B58B0CFDFB">
    <w:name w:val="7F88BE2A0CA6C04987E837B58B0CFDFB"/>
  </w:style>
  <w:style w:type="paragraph" w:customStyle="1" w:styleId="4A7AFFC87E46FB4996206A5F43F6FF12">
    <w:name w:val="4A7AFFC87E46FB4996206A5F43F6FF12"/>
  </w:style>
  <w:style w:type="paragraph" w:customStyle="1" w:styleId="380A5A5597BF6C41B27B170666EA3407">
    <w:name w:val="380A5A5597BF6C41B27B170666EA3407"/>
  </w:style>
  <w:style w:type="paragraph" w:customStyle="1" w:styleId="17262D373840944C996BF326172F7893">
    <w:name w:val="17262D373840944C996BF326172F7893"/>
  </w:style>
  <w:style w:type="paragraph" w:customStyle="1" w:styleId="C94C7AE10D0FE445A2E41CEDF2A76193">
    <w:name w:val="C94C7AE10D0FE445A2E41CEDF2A76193"/>
  </w:style>
  <w:style w:type="character" w:styleId="Emphasis">
    <w:name w:val="Emphasis"/>
    <w:basedOn w:val="DefaultParagraphFont"/>
    <w:uiPriority w:val="2"/>
    <w:qFormat/>
    <w:rPr>
      <w:i/>
      <w:iCs/>
    </w:rPr>
  </w:style>
  <w:style w:type="paragraph" w:customStyle="1" w:styleId="F271C199C0A38740BD66A42E80C8A8D2">
    <w:name w:val="F271C199C0A38740BD66A42E80C8A8D2"/>
  </w:style>
  <w:style w:type="paragraph" w:customStyle="1" w:styleId="596EACCF1CA8D74EB6A6B9898DA10F55">
    <w:name w:val="596EACCF1CA8D74EB6A6B9898DA10F55"/>
  </w:style>
  <w:style w:type="paragraph" w:customStyle="1" w:styleId="0E6279FD946416478DE567C4C9E73BFE">
    <w:name w:val="0E6279FD946416478DE567C4C9E73BFE"/>
  </w:style>
  <w:style w:type="paragraph" w:customStyle="1" w:styleId="E405043FE62FAE4E9724335D908711C3">
    <w:name w:val="E405043FE62FAE4E9724335D908711C3"/>
  </w:style>
  <w:style w:type="paragraph" w:customStyle="1" w:styleId="D98DDC0CC80FBD40A5CD69D3D2628B5F">
    <w:name w:val="D98DDC0CC80FBD40A5CD69D3D2628B5F"/>
  </w:style>
  <w:style w:type="paragraph" w:customStyle="1" w:styleId="3127B059EBEDF94CA99EDC2F06F1DF26">
    <w:name w:val="3127B059EBEDF94CA99EDC2F06F1DF26"/>
  </w:style>
  <w:style w:type="paragraph" w:customStyle="1" w:styleId="1995EF01B87D5C469EF3898011C0889F">
    <w:name w:val="1995EF01B87D5C469EF3898011C0889F"/>
  </w:style>
  <w:style w:type="paragraph" w:customStyle="1" w:styleId="7F488F75E875FF4ABFB574EF628B29AA">
    <w:name w:val="7F488F75E875FF4ABFB574EF628B29AA"/>
  </w:style>
  <w:style w:type="paragraph" w:customStyle="1" w:styleId="5133550BD729DA4499567C3C948CE7B3">
    <w:name w:val="5133550BD729DA4499567C3C948CE7B3"/>
  </w:style>
  <w:style w:type="paragraph" w:customStyle="1" w:styleId="4510C887AD9B434B86A561120CDB8291">
    <w:name w:val="4510C887AD9B434B86A561120CDB8291"/>
  </w:style>
  <w:style w:type="paragraph" w:customStyle="1" w:styleId="39584B75C0027546B8A967440BB0E7F5">
    <w:name w:val="39584B75C0027546B8A967440BB0E7F5"/>
  </w:style>
  <w:style w:type="paragraph" w:customStyle="1" w:styleId="D988774C463CC74E9C41542D57590504">
    <w:name w:val="D988774C463CC74E9C41542D57590504"/>
  </w:style>
  <w:style w:type="paragraph" w:customStyle="1" w:styleId="EAB37608204DCF4D8AEF527A7059DDC3">
    <w:name w:val="EAB37608204DCF4D8AEF527A7059DDC3"/>
  </w:style>
  <w:style w:type="paragraph" w:customStyle="1" w:styleId="D20D077B88E3014AB0F62131D197F594">
    <w:name w:val="D20D077B88E3014AB0F62131D197F594"/>
  </w:style>
  <w:style w:type="paragraph" w:customStyle="1" w:styleId="CE01BCB9CB697045933CFE2A0A59FFB7">
    <w:name w:val="CE01BCB9CB697045933CFE2A0A59FFB7"/>
  </w:style>
  <w:style w:type="paragraph" w:styleId="Bibliography">
    <w:name w:val="Bibliography"/>
    <w:basedOn w:val="Normal"/>
    <w:next w:val="Normal"/>
    <w:uiPriority w:val="37"/>
    <w:semiHidden/>
    <w:unhideWhenUsed/>
  </w:style>
  <w:style w:type="paragraph" w:customStyle="1" w:styleId="2D31B1F8E1D42747B10721F0EC5FADF8">
    <w:name w:val="2D31B1F8E1D42747B10721F0EC5FADF8"/>
  </w:style>
  <w:style w:type="paragraph" w:customStyle="1" w:styleId="3A1B93DDE6681047BCD977907DC326A3">
    <w:name w:val="3A1B93DDE6681047BCD977907DC326A3"/>
    <w:rsid w:val="006953BF"/>
  </w:style>
  <w:style w:type="paragraph" w:customStyle="1" w:styleId="3C6C42D19BC537499B30796D221F34CE">
    <w:name w:val="3C6C42D19BC537499B30796D221F34CE"/>
    <w:rsid w:val="006953BF"/>
  </w:style>
  <w:style w:type="paragraph" w:customStyle="1" w:styleId="8304C6BA4B7C774793DB58C5EA8D0F2A">
    <w:name w:val="8304C6BA4B7C774793DB58C5EA8D0F2A"/>
    <w:rsid w:val="006953BF"/>
  </w:style>
  <w:style w:type="paragraph" w:customStyle="1" w:styleId="003028CEE109CF4E8ECA2E6A57C874F5">
    <w:name w:val="003028CEE109CF4E8ECA2E6A57C874F5"/>
    <w:rsid w:val="006953BF"/>
  </w:style>
  <w:style w:type="paragraph" w:customStyle="1" w:styleId="D8E7AE156DAE5A4F80BBD2A5D465F533">
    <w:name w:val="D8E7AE156DAE5A4F80BBD2A5D465F533"/>
    <w:rsid w:val="006953BF"/>
  </w:style>
  <w:style w:type="paragraph" w:customStyle="1" w:styleId="29B52FFE9BA0B04DB3759AF4836B866A">
    <w:name w:val="29B52FFE9BA0B04DB3759AF4836B866A"/>
    <w:rsid w:val="006953BF"/>
  </w:style>
  <w:style w:type="paragraph" w:customStyle="1" w:styleId="BEC00A6C5949D1488C0FE14E4B26E260">
    <w:name w:val="BEC00A6C5949D1488C0FE14E4B26E260"/>
    <w:rsid w:val="006953BF"/>
  </w:style>
  <w:style w:type="paragraph" w:customStyle="1" w:styleId="78B9D96ED90C9441B78258AC6B20A282">
    <w:name w:val="78B9D96ED90C9441B78258AC6B20A282"/>
    <w:rsid w:val="006953BF"/>
  </w:style>
  <w:style w:type="paragraph" w:customStyle="1" w:styleId="F24BCBFFD8591D43B5BF51509D5CAB91">
    <w:name w:val="F24BCBFFD8591D43B5BF51509D5CAB91"/>
    <w:rsid w:val="006953BF"/>
  </w:style>
  <w:style w:type="paragraph" w:customStyle="1" w:styleId="BC3455CFA5682440A51157173E47574B">
    <w:name w:val="BC3455CFA5682440A51157173E47574B"/>
    <w:rsid w:val="006953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Wang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AA138-21DE-A849-9D57-BE498F18E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{AAFE51DE-7A56-164D-8E12-4A5BFB74FC52}tf10002092.dotx</Template>
  <TotalTime>341</TotalTime>
  <Pages>11</Pages>
  <Words>2580</Words>
  <Characters>14706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shenhao wang</dc:creator>
  <cp:keywords/>
  <dc:description/>
  <cp:lastModifiedBy>shenhao wang</cp:lastModifiedBy>
  <cp:revision>65</cp:revision>
  <dcterms:created xsi:type="dcterms:W3CDTF">2021-03-28T15:32:00Z</dcterms:created>
  <dcterms:modified xsi:type="dcterms:W3CDTF">2021-04-11T18:29:00Z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